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F3E3" w14:textId="77777777" w:rsidR="006F5A81" w:rsidRDefault="004970A5">
      <w:pPr>
        <w:pStyle w:val="Titolo"/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Github</w:t>
      </w:r>
      <w:proofErr w:type="spellEnd"/>
    </w:p>
    <w:p w14:paraId="18BA2B3A" w14:textId="77777777" w:rsidR="006F5A81" w:rsidRDefault="006F5A81">
      <w:pPr>
        <w:contextualSpacing/>
        <w:rPr>
          <w:lang w:val="it-IT"/>
        </w:rPr>
      </w:pPr>
    </w:p>
    <w:p w14:paraId="3919166E" w14:textId="77777777" w:rsidR="006F5A81" w:rsidRDefault="004970A5">
      <w:pPr>
        <w:contextualSpacing/>
        <w:rPr>
          <w:lang w:val="it-IT"/>
        </w:rPr>
      </w:pPr>
      <w:proofErr w:type="spellStart"/>
      <w:r>
        <w:rPr>
          <w:lang w:val="it-IT"/>
        </w:rPr>
        <w:t>Githb</w:t>
      </w:r>
      <w:proofErr w:type="spellEnd"/>
      <w:r>
        <w:rPr>
          <w:lang w:val="it-IT"/>
        </w:rPr>
        <w:t xml:space="preserve"> è un software che si utilizza per condividere codice e fare </w:t>
      </w:r>
      <w:proofErr w:type="spellStart"/>
      <w:r>
        <w:rPr>
          <w:lang w:val="it-IT"/>
        </w:rPr>
        <w:t>versionamento</w:t>
      </w:r>
      <w:proofErr w:type="spellEnd"/>
      <w:r>
        <w:rPr>
          <w:lang w:val="it-IT"/>
        </w:rPr>
        <w:t xml:space="preserve"> (VCS).</w:t>
      </w:r>
    </w:p>
    <w:p w14:paraId="127E42F2" w14:textId="77777777" w:rsidR="006F5A81" w:rsidRDefault="004970A5">
      <w:pPr>
        <w:contextualSpacing/>
        <w:rPr>
          <w:lang w:val="it-IT"/>
        </w:rPr>
      </w:pPr>
      <w:r>
        <w:rPr>
          <w:lang w:val="it-IT"/>
        </w:rPr>
        <w:t xml:space="preserve">Esistono diversi software di </w:t>
      </w:r>
      <w:proofErr w:type="spellStart"/>
      <w:r>
        <w:rPr>
          <w:lang w:val="it-IT"/>
        </w:rPr>
        <w:t>versionamento</w:t>
      </w:r>
      <w:proofErr w:type="spellEnd"/>
      <w:r>
        <w:rPr>
          <w:lang w:val="it-IT"/>
        </w:rPr>
        <w:t xml:space="preserve">, quello più utilizzato è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>.</w:t>
      </w:r>
    </w:p>
    <w:p w14:paraId="10DAEE3F" w14:textId="77777777" w:rsidR="006F5A81" w:rsidRDefault="004970A5">
      <w:pPr>
        <w:pStyle w:val="Titolo1"/>
        <w:contextualSpacing/>
        <w:rPr>
          <w:lang w:val="it-IT"/>
        </w:rPr>
      </w:pPr>
      <w:proofErr w:type="spellStart"/>
      <w:r>
        <w:rPr>
          <w:lang w:val="it-IT"/>
        </w:rPr>
        <w:t>Bash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</w:p>
    <w:p w14:paraId="39F2A06F" w14:textId="77777777" w:rsidR="006F5A81" w:rsidRDefault="004970A5">
      <w:pPr>
        <w:contextualSpacing/>
        <w:rPr>
          <w:lang w:val="it-IT"/>
        </w:rPr>
      </w:pPr>
      <w:r>
        <w:rPr>
          <w:lang w:val="it-IT"/>
        </w:rPr>
        <w:t xml:space="preserve">Tasto dx ovunque -&gt;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here</w:t>
      </w:r>
      <w:proofErr w:type="spellEnd"/>
      <w:r>
        <w:rPr>
          <w:lang w:val="it-IT"/>
        </w:rPr>
        <w:t xml:space="preserve">: ti crea una </w:t>
      </w:r>
      <w:proofErr w:type="spellStart"/>
      <w:r>
        <w:rPr>
          <w:lang w:val="it-IT"/>
        </w:rPr>
        <w:t>bash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che come percorso</w:t>
      </w:r>
      <w:proofErr w:type="gramEnd"/>
      <w:r>
        <w:rPr>
          <w:lang w:val="it-IT"/>
        </w:rPr>
        <w:t xml:space="preserve"> ha il percorso di dove hai fatto tasto dx: per spiegarsi se sul Desktop fai questo procedimento otterrai: </w:t>
      </w:r>
    </w:p>
    <w:p w14:paraId="2C0188FC" w14:textId="77777777" w:rsidR="006F5A81" w:rsidRDefault="006F5A81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  <w:lang w:val="it-IT"/>
        </w:rPr>
      </w:pPr>
    </w:p>
    <w:p w14:paraId="51F0EA09" w14:textId="77777777" w:rsidR="006F5A81" w:rsidRPr="00CD784D" w:rsidRDefault="004970A5">
      <w:pPr>
        <w:autoSpaceDE w:val="0"/>
        <w:spacing w:after="0" w:line="240" w:lineRule="auto"/>
        <w:contextualSpacing/>
        <w:rPr>
          <w:lang w:val="it-IT"/>
        </w:rPr>
      </w:pPr>
      <w:r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</w:t>
      </w:r>
    </w:p>
    <w:p w14:paraId="224F47D8" w14:textId="77777777" w:rsidR="006F5A81" w:rsidRDefault="006F5A81">
      <w:pPr>
        <w:autoSpaceDE w:val="0"/>
        <w:spacing w:after="0" w:line="240" w:lineRule="auto"/>
        <w:contextualSpacing/>
        <w:rPr>
          <w:rFonts w:ascii="Lucida Console" w:hAnsi="Lucida Console" w:cs="Lucida Console"/>
          <w:color w:val="BFBF00"/>
          <w:sz w:val="18"/>
          <w:szCs w:val="18"/>
          <w:lang w:val="it-IT"/>
        </w:rPr>
      </w:pPr>
    </w:p>
    <w:p w14:paraId="5683E483" w14:textId="77777777" w:rsidR="006F5A81" w:rsidRPr="00CD784D" w:rsidRDefault="004970A5">
      <w:pPr>
        <w:contextualSpacing/>
        <w:rPr>
          <w:lang w:val="it-IT"/>
        </w:rPr>
      </w:pPr>
      <w:r>
        <w:rPr>
          <w:rStyle w:val="Heading2Char"/>
          <w:rFonts w:eastAsia="Calibri"/>
          <w:lang w:val="it-IT"/>
        </w:rPr>
        <w:t>Creare una cartella</w:t>
      </w:r>
      <w:r>
        <w:rPr>
          <w:lang w:val="it-IT"/>
        </w:rPr>
        <w:t>:</w:t>
      </w:r>
    </w:p>
    <w:p w14:paraId="1CE25487" w14:textId="77777777" w:rsidR="006F5A81" w:rsidRDefault="006F5A81">
      <w:pPr>
        <w:contextualSpacing/>
        <w:rPr>
          <w:lang w:val="it-IT"/>
        </w:rPr>
      </w:pPr>
    </w:p>
    <w:p w14:paraId="31D177D7" w14:textId="77777777" w:rsidR="006F5A81" w:rsidRPr="00CD784D" w:rsidRDefault="004970A5">
      <w:pPr>
        <w:contextualSpacing/>
        <w:rPr>
          <w:lang w:val="it-IT"/>
        </w:rPr>
      </w:pPr>
      <w:r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</w:t>
      </w:r>
    </w:p>
    <w:p w14:paraId="4BEF40CE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nome_cartella</w:t>
      </w:r>
      <w:proofErr w:type="spellEnd"/>
    </w:p>
    <w:p w14:paraId="3496068A" w14:textId="77777777" w:rsidR="006F5A81" w:rsidRDefault="006F5A81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  <w:lang w:val="it-IT"/>
        </w:rPr>
      </w:pPr>
    </w:p>
    <w:p w14:paraId="7A859E97" w14:textId="77777777" w:rsidR="006F5A81" w:rsidRDefault="004970A5">
      <w:pPr>
        <w:pStyle w:val="Titolo2"/>
        <w:contextualSpacing/>
        <w:rPr>
          <w:lang w:val="it-IT"/>
        </w:rPr>
      </w:pPr>
      <w:r>
        <w:rPr>
          <w:lang w:val="it-IT"/>
        </w:rPr>
        <w:t>Navigare fra directory</w:t>
      </w:r>
    </w:p>
    <w:p w14:paraId="73220B7A" w14:textId="77777777" w:rsidR="006F5A81" w:rsidRPr="00CD784D" w:rsidRDefault="004970A5">
      <w:pPr>
        <w:contextualSpacing/>
        <w:rPr>
          <w:lang w:val="it-IT"/>
        </w:rPr>
      </w:pPr>
      <w:r>
        <w:rPr>
          <w:lang w:val="it-IT"/>
        </w:rPr>
        <w:t xml:space="preserve">Per navigare fra le directory basterà utilizzare il commando </w:t>
      </w:r>
      <w:r>
        <w:rPr>
          <w:b/>
          <w:bCs/>
          <w:lang w:val="it-IT"/>
        </w:rPr>
        <w:t xml:space="preserve">cd </w:t>
      </w:r>
      <w:r>
        <w:rPr>
          <w:lang w:val="it-IT"/>
        </w:rPr>
        <w:t xml:space="preserve">(sta infatti per </w:t>
      </w:r>
      <w:proofErr w:type="spellStart"/>
      <w:r>
        <w:rPr>
          <w:lang w:val="it-IT"/>
        </w:rPr>
        <w:t>change</w:t>
      </w:r>
      <w:proofErr w:type="spellEnd"/>
      <w:r>
        <w:rPr>
          <w:lang w:val="it-IT"/>
        </w:rPr>
        <w:t xml:space="preserve"> directory) </w:t>
      </w:r>
    </w:p>
    <w:p w14:paraId="7C1F34A3" w14:textId="77777777" w:rsidR="006F5A81" w:rsidRDefault="004970A5">
      <w:pPr>
        <w:pStyle w:val="Titolo2"/>
        <w:contextualSpacing/>
        <w:rPr>
          <w:lang w:val="it-IT"/>
        </w:rPr>
      </w:pPr>
      <w:r>
        <w:rPr>
          <w:lang w:val="it-IT"/>
        </w:rPr>
        <w:t xml:space="preserve">File contenuti all’interno di una cartella </w:t>
      </w:r>
    </w:p>
    <w:p w14:paraId="54335204" w14:textId="77777777" w:rsidR="006F5A81" w:rsidRPr="00CD784D" w:rsidRDefault="004970A5">
      <w:pPr>
        <w:contextualSpacing/>
        <w:rPr>
          <w:lang w:val="it-IT"/>
        </w:rPr>
      </w:pPr>
      <w:r>
        <w:rPr>
          <w:lang w:val="it-IT"/>
        </w:rPr>
        <w:t xml:space="preserve">Con il commando </w:t>
      </w:r>
      <w:proofErr w:type="spellStart"/>
      <w:r>
        <w:rPr>
          <w:b/>
          <w:bCs/>
          <w:lang w:val="it-IT"/>
        </w:rPr>
        <w:t>ls</w:t>
      </w:r>
      <w:proofErr w:type="spellEnd"/>
      <w:r>
        <w:rPr>
          <w:b/>
          <w:bCs/>
          <w:lang w:val="it-IT"/>
        </w:rPr>
        <w:t xml:space="preserve"> -a </w:t>
      </w:r>
    </w:p>
    <w:p w14:paraId="4FDE4695" w14:textId="77777777" w:rsidR="006F5A81" w:rsidRDefault="006F5A81">
      <w:pPr>
        <w:contextualSpacing/>
        <w:rPr>
          <w:b/>
          <w:bCs/>
          <w:lang w:val="it-IT"/>
        </w:rPr>
      </w:pPr>
    </w:p>
    <w:p w14:paraId="1D46A7E2" w14:textId="77777777" w:rsidR="006F5A81" w:rsidRPr="00CD784D" w:rsidRDefault="004970A5">
      <w:pPr>
        <w:autoSpaceDE w:val="0"/>
        <w:spacing w:after="0" w:line="240" w:lineRule="auto"/>
        <w:contextualSpacing/>
        <w:rPr>
          <w:lang w:val="it-IT"/>
        </w:rPr>
      </w:pPr>
      <w:r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3AA35634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272EDF36" w14:textId="77777777" w:rsidR="006F5A81" w:rsidRDefault="004970A5">
      <w:pPr>
        <w:autoSpaceDE w:val="0"/>
        <w:spacing w:after="0" w:line="240" w:lineRule="auto"/>
        <w:contextualSpacing/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 xml:space="preserve">/       LICENSE    debug.log  file01.txt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35D7AF" w14:textId="77777777" w:rsidR="006F5A81" w:rsidRDefault="004970A5">
      <w:pPr>
        <w:autoSpaceDE w:val="0"/>
        <w:spacing w:after="0" w:line="240" w:lineRule="auto"/>
        <w:contextualSpacing/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 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README.md  file01     file02.txt</w:t>
      </w:r>
    </w:p>
    <w:p w14:paraId="48A02FD6" w14:textId="77777777" w:rsidR="006F5A81" w:rsidRDefault="006F5A81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</w:p>
    <w:p w14:paraId="445807B9" w14:textId="77777777" w:rsidR="006F5A81" w:rsidRDefault="004970A5">
      <w:pPr>
        <w:pStyle w:val="Titolo2"/>
        <w:contextualSpacing/>
        <w:rPr>
          <w:lang w:val="it-IT"/>
        </w:rPr>
      </w:pPr>
      <w:r>
        <w:rPr>
          <w:lang w:val="it-IT"/>
        </w:rPr>
        <w:t>Contenuto di un file</w:t>
      </w:r>
    </w:p>
    <w:p w14:paraId="002D1C07" w14:textId="77777777" w:rsidR="006F5A81" w:rsidRDefault="006F5A81">
      <w:pPr>
        <w:contextualSpacing/>
        <w:rPr>
          <w:lang w:val="it-IT"/>
        </w:rPr>
      </w:pPr>
    </w:p>
    <w:p w14:paraId="5D98E786" w14:textId="77777777" w:rsidR="006F5A81" w:rsidRPr="00CD784D" w:rsidRDefault="004970A5">
      <w:pPr>
        <w:autoSpaceDE w:val="0"/>
        <w:spacing w:after="0" w:line="240" w:lineRule="auto"/>
        <w:contextualSpacing/>
        <w:rPr>
          <w:lang w:val="it-IT"/>
        </w:rPr>
      </w:pPr>
      <w:r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4DF6D540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file01.txt</w:t>
      </w:r>
    </w:p>
    <w:p w14:paraId="115FCAC0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22F1DAB4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line from dev</w:t>
      </w:r>
    </w:p>
    <w:p w14:paraId="335FF2A6" w14:textId="77777777" w:rsidR="006F5A81" w:rsidRDefault="006F5A81">
      <w:pPr>
        <w:contextualSpacing/>
      </w:pPr>
    </w:p>
    <w:p w14:paraId="02EC9A2F" w14:textId="77777777" w:rsidR="006F5A81" w:rsidRDefault="004970A5">
      <w:pPr>
        <w:pStyle w:val="Titolo2"/>
        <w:contextualSpacing/>
      </w:pPr>
      <w:proofErr w:type="spellStart"/>
      <w:r>
        <w:t>Inizializzazione</w:t>
      </w:r>
      <w:proofErr w:type="spellEnd"/>
    </w:p>
    <w:p w14:paraId="49E3A250" w14:textId="77777777" w:rsidR="006F5A81" w:rsidRDefault="006F5A81">
      <w:pPr>
        <w:contextualSpacing/>
      </w:pPr>
    </w:p>
    <w:p w14:paraId="3CD6BB78" w14:textId="77777777" w:rsidR="006F5A81" w:rsidRDefault="004970A5">
      <w:pPr>
        <w:autoSpaceDE w:val="0"/>
        <w:spacing w:after="0" w:line="240" w:lineRule="auto"/>
        <w:contextualSpacing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E2C45C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init</w:t>
      </w:r>
      <w:proofErr w:type="spellEnd"/>
    </w:p>
    <w:p w14:paraId="5A93C820" w14:textId="77777777" w:rsidR="006F5A81" w:rsidRDefault="006F5A81">
      <w:pPr>
        <w:contextualSpacing/>
        <w:rPr>
          <w:lang w:val="it-IT"/>
        </w:rPr>
      </w:pPr>
    </w:p>
    <w:p w14:paraId="72715122" w14:textId="77777777" w:rsidR="006F5A81" w:rsidRDefault="004970A5">
      <w:pPr>
        <w:contextualSpacing/>
        <w:rPr>
          <w:lang w:val="it-IT"/>
        </w:rPr>
      </w:pPr>
      <w:r>
        <w:rPr>
          <w:lang w:val="it-IT"/>
        </w:rPr>
        <w:t xml:space="preserve">Questo comando crea una cartella temporanea di </w:t>
      </w:r>
      <w:proofErr w:type="gramStart"/>
      <w:r>
        <w:rPr>
          <w:lang w:val="it-IT"/>
        </w:rPr>
        <w:t>nome .</w:t>
      </w:r>
      <w:proofErr w:type="spellStart"/>
      <w:r>
        <w:rPr>
          <w:lang w:val="it-IT"/>
        </w:rPr>
        <w:t>git</w:t>
      </w:r>
      <w:proofErr w:type="spellEnd"/>
      <w:proofErr w:type="gramEnd"/>
      <w:r>
        <w:rPr>
          <w:lang w:val="it-IT"/>
        </w:rPr>
        <w:t xml:space="preserve"> all’interno della cartella repo (potrebbe essere file nascosto quindi per vederlo attivare visualizzazione file nascosti da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sulla ca</w:t>
      </w:r>
      <w:r>
        <w:rPr>
          <w:lang w:val="it-IT"/>
        </w:rPr>
        <w:t>rtella). Questa conterrà tutto lo storico dei salvataggi effettuati durante lo sviluppo</w:t>
      </w:r>
    </w:p>
    <w:p w14:paraId="00427992" w14:textId="77777777" w:rsidR="006F5A81" w:rsidRDefault="004970A5">
      <w:pPr>
        <w:pStyle w:val="Titolo2"/>
        <w:contextualSpacing/>
      </w:pPr>
      <w:r>
        <w:t>Status</w:t>
      </w:r>
    </w:p>
    <w:p w14:paraId="113E7F07" w14:textId="77777777" w:rsidR="006F5A81" w:rsidRDefault="006F5A81">
      <w:pPr>
        <w:contextualSpacing/>
      </w:pPr>
    </w:p>
    <w:p w14:paraId="259BF0BC" w14:textId="77777777" w:rsidR="006F5A81" w:rsidRDefault="004970A5">
      <w:pPr>
        <w:autoSpaceDE w:val="0"/>
        <w:spacing w:after="0" w:line="240" w:lineRule="auto"/>
        <w:contextualSpacing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6F1F30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0C5E03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97F704F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9044AA9" w14:textId="77777777" w:rsidR="006F5A81" w:rsidRDefault="006F5A81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</w:p>
    <w:p w14:paraId="54B10591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nothing to commit, </w:t>
      </w:r>
      <w:r>
        <w:rPr>
          <w:rFonts w:ascii="Lucida Console" w:hAnsi="Lucida Console" w:cs="Lucida Console"/>
          <w:sz w:val="18"/>
          <w:szCs w:val="18"/>
        </w:rPr>
        <w:t>working tree clean</w:t>
      </w:r>
    </w:p>
    <w:p w14:paraId="262F7327" w14:textId="77777777" w:rsidR="006F5A81" w:rsidRDefault="006F5A81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</w:p>
    <w:p w14:paraId="05617317" w14:textId="77777777" w:rsidR="006F5A81" w:rsidRDefault="006F5A81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</w:p>
    <w:p w14:paraId="0688FD9E" w14:textId="77777777" w:rsidR="006F5A81" w:rsidRDefault="004970A5">
      <w:pPr>
        <w:contextualSpacing/>
        <w:rPr>
          <w:lang w:val="it-IT"/>
        </w:rPr>
      </w:pPr>
      <w:r>
        <w:rPr>
          <w:lang w:val="it-IT"/>
        </w:rPr>
        <w:t xml:space="preserve">Mostra lo status attuale del nostro Progetto </w:t>
      </w:r>
    </w:p>
    <w:p w14:paraId="50765C15" w14:textId="77777777" w:rsidR="006F5A81" w:rsidRDefault="006F5A81">
      <w:pPr>
        <w:pStyle w:val="Titolo2"/>
        <w:contextualSpacing/>
        <w:rPr>
          <w:lang w:val="it-IT"/>
        </w:rPr>
      </w:pPr>
    </w:p>
    <w:p w14:paraId="67B7689E" w14:textId="77777777" w:rsidR="006F5A81" w:rsidRDefault="004970A5">
      <w:pPr>
        <w:pStyle w:val="Titolo2"/>
        <w:contextualSpacing/>
        <w:rPr>
          <w:lang w:val="it-IT"/>
        </w:rPr>
      </w:pPr>
      <w:r>
        <w:rPr>
          <w:lang w:val="it-IT"/>
        </w:rPr>
        <w:t xml:space="preserve">Aggiungere allo </w:t>
      </w:r>
      <w:proofErr w:type="spellStart"/>
      <w:r>
        <w:rPr>
          <w:lang w:val="it-IT"/>
        </w:rPr>
        <w:t>staging</w:t>
      </w:r>
      <w:proofErr w:type="spellEnd"/>
      <w:r>
        <w:rPr>
          <w:lang w:val="it-IT"/>
        </w:rPr>
        <w:t xml:space="preserve"> </w:t>
      </w:r>
    </w:p>
    <w:p w14:paraId="0235712F" w14:textId="77777777" w:rsidR="006F5A81" w:rsidRDefault="006F5A81">
      <w:pPr>
        <w:contextualSpacing/>
        <w:rPr>
          <w:lang w:val="it-IT"/>
        </w:rPr>
      </w:pPr>
    </w:p>
    <w:p w14:paraId="5743CE3F" w14:textId="77777777" w:rsidR="006F5A81" w:rsidRPr="00CD784D" w:rsidRDefault="004970A5">
      <w:pPr>
        <w:autoSpaceDE w:val="0"/>
        <w:spacing w:after="0" w:line="240" w:lineRule="auto"/>
        <w:contextualSpacing/>
        <w:rPr>
          <w:lang w:val="it-IT"/>
        </w:rPr>
      </w:pPr>
      <w:r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5F4C2D3D" w14:textId="77777777" w:rsidR="006F5A81" w:rsidRPr="00CD784D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add nome_file</w:t>
      </w:r>
    </w:p>
    <w:p w14:paraId="087072A7" w14:textId="77777777" w:rsidR="006F5A81" w:rsidRPr="00CD784D" w:rsidRDefault="006F5A81">
      <w:pPr>
        <w:contextualSpacing/>
        <w:rPr>
          <w:lang w:val="it-IT"/>
        </w:rPr>
      </w:pPr>
    </w:p>
    <w:p w14:paraId="5CEB1CF3" w14:textId="77777777" w:rsidR="006F5A81" w:rsidRDefault="004970A5">
      <w:pPr>
        <w:contextualSpacing/>
        <w:rPr>
          <w:lang w:val="it-IT"/>
        </w:rPr>
      </w:pPr>
      <w:r>
        <w:rPr>
          <w:lang w:val="it-IT"/>
        </w:rPr>
        <w:t xml:space="preserve">In questo modo aggiungi allo </w:t>
      </w:r>
      <w:proofErr w:type="spellStart"/>
      <w:r>
        <w:rPr>
          <w:lang w:val="it-IT"/>
        </w:rPr>
        <w:t>staging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( si</w:t>
      </w:r>
      <w:proofErr w:type="gramEnd"/>
      <w:r>
        <w:rPr>
          <w:lang w:val="it-IT"/>
        </w:rPr>
        <w:t xml:space="preserve"> chiama anche index )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un file </w:t>
      </w:r>
      <w:r>
        <w:rPr>
          <w:lang w:val="it-IT"/>
        </w:rPr>
        <w:t>presente nella cartella.</w:t>
      </w:r>
    </w:p>
    <w:p w14:paraId="42C27D87" w14:textId="77777777" w:rsidR="006F5A81" w:rsidRDefault="004970A5">
      <w:pPr>
        <w:contextualSpacing/>
        <w:rPr>
          <w:lang w:val="it-IT"/>
        </w:rPr>
      </w:pPr>
      <w:r>
        <w:rPr>
          <w:lang w:val="it-IT"/>
        </w:rPr>
        <w:t>Per aggiungere tutti i file presenti nella cartella:</w:t>
      </w:r>
    </w:p>
    <w:p w14:paraId="3A56896C" w14:textId="77777777" w:rsidR="006F5A81" w:rsidRDefault="006F5A81">
      <w:pPr>
        <w:contextualSpacing/>
        <w:rPr>
          <w:lang w:val="it-IT"/>
        </w:rPr>
      </w:pPr>
    </w:p>
    <w:p w14:paraId="24E2C4DC" w14:textId="77777777" w:rsidR="006F5A81" w:rsidRDefault="004970A5">
      <w:pPr>
        <w:autoSpaceDE w:val="0"/>
        <w:spacing w:after="0" w:line="240" w:lineRule="auto"/>
        <w:contextualSpacing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6F07C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it-IT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.</w:t>
      </w:r>
      <w:proofErr w:type="gramEnd"/>
    </w:p>
    <w:p w14:paraId="6164803D" w14:textId="77777777" w:rsidR="006F5A81" w:rsidRDefault="006F5A81">
      <w:pPr>
        <w:contextualSpacing/>
        <w:rPr>
          <w:lang w:val="it-IT"/>
        </w:rPr>
      </w:pPr>
    </w:p>
    <w:p w14:paraId="67989107" w14:textId="77777777" w:rsidR="006F5A81" w:rsidRDefault="004970A5">
      <w:pPr>
        <w:contextualSpacing/>
        <w:rPr>
          <w:lang w:val="it-IT"/>
        </w:rPr>
      </w:pPr>
      <w:r>
        <w:rPr>
          <w:lang w:val="it-IT"/>
        </w:rPr>
        <w:t xml:space="preserve">Oppure si può decidere di aggiungere tutti I file di un certo tipo, ad esempio tutti I file di tipo testo </w:t>
      </w:r>
    </w:p>
    <w:p w14:paraId="6300B6D2" w14:textId="77777777" w:rsidR="006F5A81" w:rsidRDefault="006F5A81">
      <w:pPr>
        <w:contextualSpacing/>
        <w:rPr>
          <w:lang w:val="it-IT"/>
        </w:rPr>
      </w:pPr>
    </w:p>
    <w:p w14:paraId="2D728B1B" w14:textId="77777777" w:rsidR="006F5A81" w:rsidRDefault="004970A5">
      <w:pPr>
        <w:autoSpaceDE w:val="0"/>
        <w:spacing w:after="0" w:line="240" w:lineRule="auto"/>
        <w:contextualSpacing/>
      </w:pPr>
      <w:r>
        <w:rPr>
          <w:rFonts w:ascii="Lucida Console" w:hAnsi="Lucida Console" w:cs="Lucida Console"/>
          <w:color w:val="00BF00"/>
          <w:sz w:val="18"/>
          <w:szCs w:val="18"/>
        </w:rPr>
        <w:t>putrin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4F451B" w14:textId="77777777" w:rsidR="006F5A81" w:rsidRDefault="004970A5">
      <w:pPr>
        <w:autoSpaceDE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*.txt</w:t>
      </w:r>
    </w:p>
    <w:p w14:paraId="621ADC6C" w14:textId="77777777" w:rsidR="006F5A81" w:rsidRDefault="006F5A81">
      <w:pPr>
        <w:contextualSpacing/>
      </w:pPr>
    </w:p>
    <w:p w14:paraId="3B86FD3E" w14:textId="77777777" w:rsidR="006F5A81" w:rsidRDefault="004970A5">
      <w:pPr>
        <w:pStyle w:val="Titolo2"/>
      </w:pPr>
      <w:r>
        <w:t xml:space="preserve">Commit </w:t>
      </w:r>
    </w:p>
    <w:p w14:paraId="44ADFD7A" w14:textId="77777777" w:rsidR="006F5A81" w:rsidRDefault="004970A5">
      <w:pPr>
        <w:pStyle w:val="Titolo3"/>
      </w:pPr>
      <w:r>
        <w:t xml:space="preserve">Commit senza </w:t>
      </w:r>
      <w:proofErr w:type="spellStart"/>
      <w:r>
        <w:t>specifiche</w:t>
      </w:r>
      <w:proofErr w:type="spellEnd"/>
    </w:p>
    <w:p w14:paraId="61E215DF" w14:textId="77777777" w:rsidR="006F5A81" w:rsidRDefault="006F5A81"/>
    <w:p w14:paraId="396E0313" w14:textId="77777777" w:rsidR="006F5A81" w:rsidRDefault="004970A5">
      <w:pPr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78BB6E" w14:textId="77777777" w:rsidR="006F5A81" w:rsidRDefault="004970A5">
      <w:pPr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commit</w:t>
      </w:r>
      <w:proofErr w:type="spellEnd"/>
    </w:p>
    <w:p w14:paraId="4EBB4865" w14:textId="77777777" w:rsidR="006F5A81" w:rsidRDefault="006F5A81">
      <w:pPr>
        <w:rPr>
          <w:lang w:val="it-IT"/>
        </w:rPr>
      </w:pPr>
    </w:p>
    <w:p w14:paraId="01D537F1" w14:textId="77777777" w:rsidR="006F5A81" w:rsidRDefault="004970A5">
      <w:pPr>
        <w:rPr>
          <w:lang w:val="it-IT"/>
        </w:rPr>
      </w:pPr>
      <w:r>
        <w:rPr>
          <w:lang w:val="it-IT"/>
        </w:rPr>
        <w:t xml:space="preserve">Se non passiamo altri parametri verrà aperto l’editor impostato di default all’interno della </w:t>
      </w:r>
      <w:r>
        <w:rPr>
          <w:lang w:val="it-IT"/>
        </w:rPr>
        <w:t>shell.</w:t>
      </w:r>
    </w:p>
    <w:p w14:paraId="6BCFC595" w14:textId="77777777" w:rsidR="006F5A81" w:rsidRDefault="004970A5">
      <w:pPr>
        <w:pStyle w:val="Titolo3"/>
        <w:rPr>
          <w:lang w:val="it-IT"/>
        </w:rPr>
      </w:pPr>
      <w:r>
        <w:rPr>
          <w:lang w:val="it-IT"/>
        </w:rPr>
        <w:t>Digitare all’interno della shell</w:t>
      </w:r>
    </w:p>
    <w:p w14:paraId="1CDBC557" w14:textId="77777777" w:rsidR="006F5A81" w:rsidRDefault="006F5A81">
      <w:pPr>
        <w:rPr>
          <w:lang w:val="it-IT"/>
        </w:rPr>
      </w:pPr>
    </w:p>
    <w:p w14:paraId="362E6DDA" w14:textId="77777777" w:rsidR="006F5A81" w:rsidRPr="00CD784D" w:rsidRDefault="004970A5">
      <w:pPr>
        <w:rPr>
          <w:lang w:val="it-IT"/>
        </w:rPr>
      </w:pPr>
      <w:r>
        <w:rPr>
          <w:b/>
          <w:bCs/>
          <w:lang w:val="it-IT"/>
        </w:rPr>
        <w:t xml:space="preserve">I + </w:t>
      </w:r>
      <w:r>
        <w:rPr>
          <w:b/>
          <w:bCs/>
          <w:i/>
          <w:iCs/>
          <w:lang w:val="it-IT"/>
        </w:rPr>
        <w:t>testo che si vuole digitare</w:t>
      </w:r>
    </w:p>
    <w:p w14:paraId="2E391678" w14:textId="77777777" w:rsidR="006F5A81" w:rsidRDefault="004970A5">
      <w:pPr>
        <w:rPr>
          <w:lang w:val="it-IT"/>
        </w:rPr>
      </w:pPr>
      <w:r>
        <w:rPr>
          <w:lang w:val="it-IT"/>
        </w:rPr>
        <w:t xml:space="preserve">Una volta terminato </w:t>
      </w:r>
      <w:proofErr w:type="spellStart"/>
      <w:r>
        <w:rPr>
          <w:lang w:val="it-IT"/>
        </w:rPr>
        <w:t>esc</w:t>
      </w:r>
      <w:proofErr w:type="spellEnd"/>
      <w:r>
        <w:rPr>
          <w:lang w:val="it-IT"/>
        </w:rPr>
        <w:t xml:space="preserve"> e poi per quittare </w:t>
      </w:r>
      <w:proofErr w:type="gramStart"/>
      <w:r>
        <w:rPr>
          <w:lang w:val="it-IT"/>
        </w:rPr>
        <w:t>digitare :</w:t>
      </w:r>
      <w:proofErr w:type="spellStart"/>
      <w:r>
        <w:rPr>
          <w:lang w:val="it-IT"/>
        </w:rPr>
        <w:t>wq</w:t>
      </w:r>
      <w:proofErr w:type="spellEnd"/>
      <w:proofErr w:type="gramEnd"/>
    </w:p>
    <w:p w14:paraId="5F1FBE00" w14:textId="77777777" w:rsidR="006F5A81" w:rsidRDefault="004970A5">
      <w:pPr>
        <w:pStyle w:val="Titolo3"/>
        <w:rPr>
          <w:lang w:val="it-IT"/>
        </w:rPr>
      </w:pP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con specifiche</w:t>
      </w:r>
    </w:p>
    <w:p w14:paraId="5FC8FFFB" w14:textId="77777777" w:rsidR="006F5A81" w:rsidRDefault="006F5A81">
      <w:pPr>
        <w:rPr>
          <w:lang w:val="it-IT"/>
        </w:rPr>
      </w:pPr>
    </w:p>
    <w:p w14:paraId="3D11354C" w14:textId="77777777" w:rsidR="006F5A81" w:rsidRDefault="004970A5">
      <w:pPr>
        <w:rPr>
          <w:lang w:val="it-IT"/>
        </w:rPr>
      </w:pPr>
      <w:r>
        <w:rPr>
          <w:lang w:val="it-IT"/>
        </w:rPr>
        <w:t xml:space="preserve">Altrimenti per semplificarsi la vita </w:t>
      </w:r>
    </w:p>
    <w:p w14:paraId="58367AC7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10F9C9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-m </w:t>
      </w:r>
      <w:r>
        <w:rPr>
          <w:rFonts w:ascii="Lucida Console" w:hAnsi="Lucida Console" w:cs="Lucida Console"/>
          <w:sz w:val="18"/>
          <w:szCs w:val="18"/>
          <w:lang w:val="it-IT"/>
        </w:rPr>
        <w:t xml:space="preserve">"titolo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>" -m "eventuale descrizione aggiuntiva"</w:t>
      </w:r>
    </w:p>
    <w:p w14:paraId="4F4B7786" w14:textId="77777777" w:rsidR="006F5A81" w:rsidRDefault="006F5A81">
      <w:pPr>
        <w:rPr>
          <w:lang w:val="it-IT"/>
        </w:rPr>
      </w:pPr>
    </w:p>
    <w:p w14:paraId="1D3531EA" w14:textId="77777777" w:rsidR="006F5A81" w:rsidRDefault="004970A5">
      <w:pPr>
        <w:pStyle w:val="Titolo3"/>
        <w:rPr>
          <w:lang w:val="it-IT"/>
        </w:rPr>
      </w:pPr>
      <w:r>
        <w:rPr>
          <w:lang w:val="it-IT"/>
        </w:rPr>
        <w:t xml:space="preserve">Flusso </w:t>
      </w:r>
    </w:p>
    <w:p w14:paraId="1CC89682" w14:textId="77777777" w:rsidR="006F5A81" w:rsidRDefault="006F5A81">
      <w:pPr>
        <w:rPr>
          <w:lang w:val="it-IT"/>
        </w:rPr>
      </w:pPr>
    </w:p>
    <w:p w14:paraId="5642AB0E" w14:textId="77777777" w:rsidR="006F5A81" w:rsidRDefault="004970A5">
      <w:pPr>
        <w:rPr>
          <w:lang w:val="it-IT"/>
        </w:rPr>
      </w:pPr>
      <w:r>
        <w:rPr>
          <w:lang w:val="it-IT"/>
        </w:rPr>
        <w:t xml:space="preserve">Per capire quindi quello che abbiamo fatto con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: </w:t>
      </w:r>
    </w:p>
    <w:p w14:paraId="56A909E8" w14:textId="77777777" w:rsidR="006F5A81" w:rsidRDefault="004970A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siamo nella working directory: si fanno modifiche</w:t>
      </w:r>
    </w:p>
    <w:p w14:paraId="2DEDF09C" w14:textId="77777777" w:rsidR="006F5A81" w:rsidRDefault="004970A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si aggiungono all’area di </w:t>
      </w:r>
      <w:proofErr w:type="spellStart"/>
      <w:r>
        <w:rPr>
          <w:lang w:val="it-IT"/>
        </w:rPr>
        <w:t>staging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</w:p>
    <w:p w14:paraId="1C3456A8" w14:textId="77777777" w:rsidR="006F5A81" w:rsidRDefault="004970A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 xml:space="preserve">andiamo poi a </w:t>
      </w:r>
      <w:proofErr w:type="spellStart"/>
      <w:r>
        <w:rPr>
          <w:lang w:val="it-IT"/>
        </w:rPr>
        <w:t>crerae</w:t>
      </w:r>
      <w:proofErr w:type="spellEnd"/>
      <w:r>
        <w:rPr>
          <w:lang w:val="it-IT"/>
        </w:rPr>
        <w:t xml:space="preserve"> una fotografia dello stato attuale dei nostri file e quindi una storia</w:t>
      </w:r>
    </w:p>
    <w:p w14:paraId="1EED3789" w14:textId="77777777" w:rsidR="006F5A81" w:rsidRDefault="004970A5">
      <w:pPr>
        <w:rPr>
          <w:lang w:val="it-IT"/>
        </w:rPr>
      </w:pPr>
      <w:r>
        <w:rPr>
          <w:lang w:val="it-IT"/>
        </w:rPr>
        <w:t xml:space="preserve">Ovviamente si è può percorrere questo flusso in entrambi i versi, quindi sia con prima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e poi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che rimuovere dalla </w:t>
      </w:r>
      <w:proofErr w:type="spellStart"/>
      <w:r>
        <w:rPr>
          <w:lang w:val="it-IT"/>
        </w:rPr>
        <w:t>staging</w:t>
      </w:r>
      <w:proofErr w:type="spellEnd"/>
      <w:r>
        <w:rPr>
          <w:lang w:val="it-IT"/>
        </w:rPr>
        <w:t xml:space="preserve"> e annullare dei </w:t>
      </w:r>
      <w:proofErr w:type="spellStart"/>
      <w:r>
        <w:rPr>
          <w:lang w:val="it-IT"/>
        </w:rPr>
        <w:t>commit</w:t>
      </w:r>
      <w:proofErr w:type="spellEnd"/>
    </w:p>
    <w:p w14:paraId="0D7847B5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lastRenderedPageBreak/>
        <w:t>Storico d</w:t>
      </w:r>
      <w:r>
        <w:rPr>
          <w:lang w:val="it-IT"/>
        </w:rPr>
        <w:t xml:space="preserve">ei </w:t>
      </w:r>
      <w:proofErr w:type="spellStart"/>
      <w:r>
        <w:rPr>
          <w:lang w:val="it-IT"/>
        </w:rPr>
        <w:t>commit</w:t>
      </w:r>
      <w:proofErr w:type="spellEnd"/>
    </w:p>
    <w:p w14:paraId="5A63A26D" w14:textId="77777777" w:rsidR="006F5A81" w:rsidRDefault="006F5A81">
      <w:pPr>
        <w:rPr>
          <w:lang w:val="it-IT"/>
        </w:rPr>
      </w:pPr>
    </w:p>
    <w:p w14:paraId="3B5B07DD" w14:textId="77777777" w:rsidR="006F5A81" w:rsidRPr="00CD784D" w:rsidRDefault="004970A5">
      <w:pPr>
        <w:rPr>
          <w:lang w:val="it-IT"/>
        </w:rPr>
      </w:pPr>
      <w:r>
        <w:rPr>
          <w:lang w:val="it-IT"/>
        </w:rPr>
        <w:t xml:space="preserve">Il comando che si può utilizzare per vedere lo storico dei vari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è </w:t>
      </w:r>
      <w:proofErr w:type="spellStart"/>
      <w:r>
        <w:rPr>
          <w:b/>
          <w:bCs/>
          <w:lang w:val="it-IT"/>
        </w:rPr>
        <w:t>git</w:t>
      </w:r>
      <w:proofErr w:type="spellEnd"/>
      <w:r>
        <w:rPr>
          <w:b/>
          <w:bCs/>
          <w:lang w:val="it-IT"/>
        </w:rPr>
        <w:t xml:space="preserve"> log:</w:t>
      </w:r>
    </w:p>
    <w:p w14:paraId="2E498214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0FF61B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0615687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commit 8df1b9abc56e17ba8deea9a61e2d0682a864332f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1416864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L025434 </w:t>
      </w:r>
      <w:r>
        <w:rPr>
          <w:rFonts w:ascii="Lucida Console" w:hAnsi="Lucida Console" w:cs="Lucida Console"/>
          <w:sz w:val="18"/>
          <w:szCs w:val="18"/>
        </w:rPr>
        <w:t>&lt;putrino_giovanni@network.lilly.com&gt;</w:t>
      </w:r>
    </w:p>
    <w:p w14:paraId="154E74A9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17 11:54:59 2022 +0100</w:t>
      </w:r>
    </w:p>
    <w:p w14:paraId="7DDE30F0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85435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License</w:t>
      </w:r>
    </w:p>
    <w:p w14:paraId="6A935A2E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78A40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35c6ee46c279c1e62c6dea7aa6707e923dd4039f</w:t>
      </w:r>
    </w:p>
    <w:p w14:paraId="007F968A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L025434 &lt;putrino_giovanni@network.lilly.com&gt;</w:t>
      </w:r>
    </w:p>
    <w:p w14:paraId="39BEE514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17 11:46:58 2022 +0100</w:t>
      </w:r>
    </w:p>
    <w:p w14:paraId="6B670BE7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087D7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Created README.md</w:t>
      </w:r>
    </w:p>
    <w:p w14:paraId="25A824BD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63436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it-IT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it-IT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it-IT"/>
        </w:rPr>
        <w:t xml:space="preserve"> f788f405dc16af621513e0b9ae041c8c8e33bc67</w:t>
      </w:r>
    </w:p>
    <w:p w14:paraId="235DD562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>Merge: a8918a4 f66060d</w:t>
      </w:r>
    </w:p>
    <w:p w14:paraId="61CFDB4E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>Author: Giovanni Putrino &lt;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putrinog@sdg.local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>&gt;</w:t>
      </w:r>
    </w:p>
    <w:p w14:paraId="7E1D1CD8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17 10:22:22 2022 +0100</w:t>
      </w:r>
    </w:p>
    <w:p w14:paraId="3DE87EAF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0CEED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'dev'</w:t>
      </w:r>
    </w:p>
    <w:p w14:paraId="061F1B4A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69A68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commit f66060d0cb0df6b8c92500734a0994cdf54cde32</w:t>
      </w:r>
    </w:p>
    <w:p w14:paraId="653E6E48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Author: </w:t>
      </w:r>
      <w:r w:rsidRPr="00CD784D">
        <w:rPr>
          <w:rFonts w:ascii="Lucida Console" w:hAnsi="Lucida Console" w:cs="Lucida Console"/>
          <w:sz w:val="18"/>
          <w:szCs w:val="18"/>
          <w:lang w:val="it-IT"/>
        </w:rPr>
        <w:t>Giovanni Putrino &lt;putrinog@sdg.local&gt;</w:t>
      </w:r>
    </w:p>
    <w:p w14:paraId="2719AC94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Date:   Fri Jan 14 09:49:55 2022 +0100</w:t>
      </w:r>
    </w:p>
    <w:p w14:paraId="1EFE7D3D" w14:textId="77777777" w:rsidR="006F5A81" w:rsidRDefault="006F5A81">
      <w:pPr>
        <w:rPr>
          <w:lang w:val="it-IT"/>
        </w:rPr>
      </w:pPr>
    </w:p>
    <w:p w14:paraId="24174DFA" w14:textId="77777777" w:rsidR="006F5A81" w:rsidRDefault="004970A5">
      <w:pPr>
        <w:rPr>
          <w:lang w:val="it-IT"/>
        </w:rPr>
      </w:pPr>
      <w:r>
        <w:rPr>
          <w:lang w:val="it-IT"/>
        </w:rPr>
        <w:t xml:space="preserve">Come possiamo vedere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salava all’interno del suo DB ogni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che eseguiamo in un formato chiave-valore, dove la chiave sarà una stringa di 40 caratteri. Questa servirà ad e</w:t>
      </w:r>
      <w:r>
        <w:rPr>
          <w:lang w:val="it-IT"/>
        </w:rPr>
        <w:t xml:space="preserve">vitare che ci siano dei conflitti fra le varie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</w:p>
    <w:p w14:paraId="2D1727DE" w14:textId="77777777" w:rsidR="006F5A81" w:rsidRDefault="006F5A81">
      <w:pPr>
        <w:rPr>
          <w:lang w:val="it-IT"/>
        </w:rPr>
      </w:pPr>
    </w:p>
    <w:p w14:paraId="6C614464" w14:textId="77777777" w:rsidR="006F5A81" w:rsidRDefault="004970A5">
      <w:pPr>
        <w:pStyle w:val="Titolo3"/>
        <w:rPr>
          <w:lang w:val="it-IT"/>
        </w:rPr>
      </w:pPr>
      <w:r>
        <w:rPr>
          <w:lang w:val="it-IT"/>
        </w:rPr>
        <w:t>Head</w:t>
      </w:r>
    </w:p>
    <w:p w14:paraId="6A899AE0" w14:textId="77777777" w:rsidR="006F5A81" w:rsidRDefault="006F5A81">
      <w:pPr>
        <w:rPr>
          <w:lang w:val="it-IT"/>
        </w:rPr>
      </w:pPr>
    </w:p>
    <w:p w14:paraId="3C07689B" w14:textId="77777777" w:rsidR="006F5A81" w:rsidRDefault="004970A5">
      <w:pPr>
        <w:rPr>
          <w:lang w:val="it-IT"/>
        </w:rPr>
      </w:pPr>
      <w:r>
        <w:rPr>
          <w:lang w:val="it-IT"/>
        </w:rPr>
        <w:t xml:space="preserve">HEAD è un puntatore che punta sempre all’ultimo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effettuato nel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cuisiamo</w:t>
      </w:r>
      <w:proofErr w:type="spellEnd"/>
      <w:r>
        <w:rPr>
          <w:lang w:val="it-IT"/>
        </w:rPr>
        <w:t xml:space="preserve"> in questo momento.</w:t>
      </w:r>
    </w:p>
    <w:p w14:paraId="0344C500" w14:textId="77777777" w:rsidR="006F5A81" w:rsidRDefault="004970A5">
      <w:pPr>
        <w:rPr>
          <w:lang w:val="it-IT"/>
        </w:rPr>
      </w:pPr>
      <w:r>
        <w:rPr>
          <w:lang w:val="it-IT"/>
        </w:rPr>
        <w:t xml:space="preserve">Possiamo vederlo all’interno dello stesso file HEAD all’interno della </w:t>
      </w:r>
      <w:proofErr w:type="gramStart"/>
      <w:r>
        <w:rPr>
          <w:lang w:val="it-IT"/>
        </w:rPr>
        <w:t xml:space="preserve">cartella  </w:t>
      </w:r>
      <w:r>
        <w:rPr>
          <w:lang w:val="it-IT"/>
        </w:rPr>
        <w:t>.</w:t>
      </w:r>
      <w:proofErr w:type="spellStart"/>
      <w:proofErr w:type="gramEnd"/>
      <w:r>
        <w:rPr>
          <w:lang w:val="it-IT"/>
        </w:rPr>
        <w:t>git</w:t>
      </w:r>
      <w:proofErr w:type="spellEnd"/>
      <w:r>
        <w:rPr>
          <w:lang w:val="it-IT"/>
        </w:rPr>
        <w:t xml:space="preserve"> :</w:t>
      </w:r>
    </w:p>
    <w:p w14:paraId="00463771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C9A480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sz w:val="18"/>
          <w:szCs w:val="18"/>
        </w:rPr>
        <w:t>/HEAD</w:t>
      </w:r>
    </w:p>
    <w:p w14:paraId="72B880AF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ref: refs/heads/master</w:t>
      </w:r>
    </w:p>
    <w:p w14:paraId="2B2DA061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E64CF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E1C2F" w14:textId="77777777" w:rsidR="006F5A81" w:rsidRDefault="004970A5">
      <w:pPr>
        <w:rPr>
          <w:lang w:val="it-IT"/>
        </w:rPr>
      </w:pPr>
      <w:r>
        <w:rPr>
          <w:lang w:val="it-IT"/>
        </w:rPr>
        <w:t xml:space="preserve">Vediamo che c’è il riferimento all’ultimo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.</w:t>
      </w:r>
    </w:p>
    <w:p w14:paraId="7C2C1FBF" w14:textId="77777777" w:rsidR="006F5A81" w:rsidRDefault="004970A5">
      <w:pPr>
        <w:rPr>
          <w:lang w:val="it-IT"/>
        </w:rPr>
      </w:pPr>
      <w:r>
        <w:rPr>
          <w:lang w:val="it-IT"/>
        </w:rPr>
        <w:t>Per avere l’output del log in versione più compatta:</w:t>
      </w:r>
    </w:p>
    <w:p w14:paraId="43CAD926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F95CE5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sz w:val="18"/>
          <w:szCs w:val="18"/>
        </w:rPr>
        <w:t>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46DB215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8df1b9a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Created License</w:t>
      </w:r>
    </w:p>
    <w:p w14:paraId="4F5590E4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35c6ee4</w:t>
      </w:r>
      <w:r>
        <w:rPr>
          <w:rFonts w:ascii="Lucida Console" w:hAnsi="Lucida Console" w:cs="Lucida Console"/>
          <w:sz w:val="18"/>
          <w:szCs w:val="18"/>
        </w:rPr>
        <w:t xml:space="preserve"> Created README.md</w:t>
      </w:r>
    </w:p>
    <w:p w14:paraId="20A45CB0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f788f40</w:t>
      </w:r>
      <w:r>
        <w:rPr>
          <w:rFonts w:ascii="Lucida Console" w:hAnsi="Lucida Console" w:cs="Lucida Console"/>
          <w:sz w:val="18"/>
          <w:szCs w:val="18"/>
        </w:rPr>
        <w:t xml:space="preserve"> Merge branch 'dev'</w:t>
      </w:r>
    </w:p>
    <w:p w14:paraId="5C8487F4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f66060d</w:t>
      </w:r>
      <w:r>
        <w:rPr>
          <w:rFonts w:ascii="Lucida Console" w:hAnsi="Lucida Console" w:cs="Lucida Console"/>
          <w:sz w:val="18"/>
          <w:szCs w:val="18"/>
        </w:rPr>
        <w:t xml:space="preserve"> new line from dev</w:t>
      </w:r>
    </w:p>
    <w:p w14:paraId="6360886F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a8918a4 (</w:t>
      </w:r>
      <w:r>
        <w:rPr>
          <w:rFonts w:ascii="Lucida Console" w:hAnsi="Lucida Console" w:cs="Lucida Console"/>
          <w:color w:val="40FF40"/>
          <w:sz w:val="18"/>
          <w:szCs w:val="18"/>
        </w:rPr>
        <w:t>fix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line</w:t>
      </w:r>
    </w:p>
    <w:p w14:paraId="095F00A4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44b0a73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CA83FCA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96e9acb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DA3E24D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a8317e6</w:t>
      </w:r>
      <w:r>
        <w:rPr>
          <w:rFonts w:ascii="Lucida Console" w:hAnsi="Lucida Console" w:cs="Lucida Console"/>
          <w:sz w:val="18"/>
          <w:szCs w:val="18"/>
        </w:rPr>
        <w:t xml:space="preserve"> Second commit</w:t>
      </w:r>
    </w:p>
    <w:p w14:paraId="132D8D7A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BFBF00"/>
          <w:sz w:val="18"/>
          <w:szCs w:val="18"/>
        </w:rPr>
        <w:t>6234a9d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55992B34" w14:textId="77777777" w:rsidR="006F5A81" w:rsidRDefault="006F5A81"/>
    <w:p w14:paraId="701B5855" w14:textId="77777777" w:rsidR="006F5A81" w:rsidRPr="00CD784D" w:rsidRDefault="004970A5">
      <w:pPr>
        <w:rPr>
          <w:lang w:val="it-IT"/>
        </w:rPr>
      </w:pPr>
      <w:r>
        <w:rPr>
          <w:lang w:val="it-IT"/>
        </w:rPr>
        <w:t xml:space="preserve">Se invece vogliamo 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in fondo e il primo in cima </w:t>
      </w:r>
      <w:proofErr w:type="spellStart"/>
      <w:r>
        <w:rPr>
          <w:b/>
          <w:bCs/>
          <w:lang w:val="it-IT"/>
        </w:rPr>
        <w:t>git</w:t>
      </w:r>
      <w:proofErr w:type="spellEnd"/>
      <w:r>
        <w:rPr>
          <w:b/>
          <w:bCs/>
          <w:lang w:val="it-IT"/>
        </w:rPr>
        <w:t xml:space="preserve"> </w:t>
      </w:r>
      <w:proofErr w:type="spellStart"/>
      <w:proofErr w:type="gramStart"/>
      <w:r>
        <w:rPr>
          <w:b/>
          <w:bCs/>
          <w:lang w:val="it-IT"/>
        </w:rPr>
        <w:t>commit</w:t>
      </w:r>
      <w:proofErr w:type="spellEnd"/>
      <w:r>
        <w:rPr>
          <w:b/>
          <w:bCs/>
          <w:lang w:val="it-IT"/>
        </w:rPr>
        <w:t xml:space="preserve">  -</w:t>
      </w:r>
      <w:proofErr w:type="gramEnd"/>
      <w:r>
        <w:rPr>
          <w:b/>
          <w:bCs/>
          <w:lang w:val="it-IT"/>
        </w:rPr>
        <w:t xml:space="preserve"> -</w:t>
      </w:r>
      <w:proofErr w:type="spellStart"/>
      <w:r>
        <w:rPr>
          <w:b/>
          <w:bCs/>
          <w:lang w:val="it-IT"/>
        </w:rPr>
        <w:t>oneline</w:t>
      </w:r>
      <w:proofErr w:type="spellEnd"/>
      <w:r>
        <w:rPr>
          <w:b/>
          <w:bCs/>
          <w:lang w:val="it-IT"/>
        </w:rPr>
        <w:t xml:space="preserve"> - -reverse</w:t>
      </w:r>
    </w:p>
    <w:p w14:paraId="6418AB0A" w14:textId="77777777" w:rsidR="006F5A81" w:rsidRDefault="004970A5">
      <w:pPr>
        <w:pStyle w:val="Titolo2"/>
        <w:rPr>
          <w:lang w:val="it-IT"/>
        </w:rPr>
      </w:pPr>
      <w:proofErr w:type="spellStart"/>
      <w:r>
        <w:rPr>
          <w:lang w:val="it-IT"/>
        </w:rPr>
        <w:lastRenderedPageBreak/>
        <w:t>Commit</w:t>
      </w:r>
      <w:proofErr w:type="spellEnd"/>
      <w:r>
        <w:rPr>
          <w:lang w:val="it-IT"/>
        </w:rPr>
        <w:t xml:space="preserve"> più rapidi</w:t>
      </w:r>
    </w:p>
    <w:p w14:paraId="216689B5" w14:textId="77777777" w:rsidR="006F5A81" w:rsidRDefault="006F5A81">
      <w:pPr>
        <w:rPr>
          <w:lang w:val="it-IT"/>
        </w:rPr>
      </w:pPr>
    </w:p>
    <w:p w14:paraId="75BDADE2" w14:textId="77777777" w:rsidR="006F5A81" w:rsidRDefault="004970A5">
      <w:pPr>
        <w:rPr>
          <w:lang w:val="it-IT"/>
        </w:rPr>
      </w:pPr>
      <w:r>
        <w:rPr>
          <w:lang w:val="it-IT"/>
        </w:rPr>
        <w:t xml:space="preserve">Per evitare di dover fare prima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e poi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si fa direttamente:</w:t>
      </w:r>
    </w:p>
    <w:p w14:paraId="08C49BBC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14:paraId="79972CAC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</w:t>
      </w:r>
      <w:proofErr w:type="spellStart"/>
      <w:r>
        <w:rPr>
          <w:rFonts w:ascii="Lucida Console" w:hAnsi="Lucida Console" w:cs="Lucida Console"/>
          <w:sz w:val="18"/>
          <w:szCs w:val="18"/>
        </w:rPr>
        <w:t>Titolo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3799B739" w14:textId="77777777" w:rsidR="006F5A81" w:rsidRDefault="006F5A81"/>
    <w:p w14:paraId="1F16DF8C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 xml:space="preserve">Annullare un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</w:p>
    <w:p w14:paraId="4B8ACF88" w14:textId="77777777" w:rsidR="006F5A81" w:rsidRDefault="006F5A81">
      <w:pPr>
        <w:rPr>
          <w:lang w:val="it-IT"/>
        </w:rPr>
      </w:pPr>
    </w:p>
    <w:p w14:paraId="27486DCC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 w:rsidRPr="00CD784D"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 w:rsidRPr="00CD784D"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20A8F956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restore --staged nome_file</w:t>
      </w:r>
    </w:p>
    <w:p w14:paraId="0D722400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6EDBB99D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7E6C9CEA" w14:textId="77777777" w:rsidR="006F5A81" w:rsidRPr="00CD784D" w:rsidRDefault="004970A5">
      <w:pPr>
        <w:pStyle w:val="Titolo2"/>
        <w:rPr>
          <w:lang w:val="it-IT"/>
        </w:rPr>
      </w:pPr>
      <w:r w:rsidRPr="00CD784D">
        <w:rPr>
          <w:lang w:val="it-IT"/>
        </w:rPr>
        <w:t xml:space="preserve">Annulare una commit </w:t>
      </w:r>
    </w:p>
    <w:p w14:paraId="27CCB7F8" w14:textId="77777777" w:rsidR="006F5A81" w:rsidRPr="00CD784D" w:rsidRDefault="006F5A81">
      <w:pPr>
        <w:rPr>
          <w:lang w:val="it-IT"/>
        </w:rPr>
      </w:pPr>
    </w:p>
    <w:p w14:paraId="73BA5B6A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51E5CC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reset</w:t>
      </w:r>
    </w:p>
    <w:p w14:paraId="13E9995B" w14:textId="77777777" w:rsidR="006F5A81" w:rsidRPr="00CD784D" w:rsidRDefault="006F5A81">
      <w:pPr>
        <w:rPr>
          <w:lang w:val="it-IT"/>
        </w:rPr>
      </w:pPr>
    </w:p>
    <w:p w14:paraId="03ACEE29" w14:textId="77777777" w:rsidR="006F5A81" w:rsidRDefault="004970A5">
      <w:pPr>
        <w:rPr>
          <w:lang w:val="it-IT"/>
        </w:rPr>
      </w:pPr>
      <w:r>
        <w:rPr>
          <w:lang w:val="it-IT"/>
        </w:rPr>
        <w:t xml:space="preserve">Cancella </w:t>
      </w:r>
      <w:r>
        <w:rPr>
          <w:lang w:val="it-IT"/>
        </w:rPr>
        <w:t xml:space="preserve">interamente lo storico. Da utilizzare solamente se stiamo lavorando in locale e non abbiamo ancora </w:t>
      </w:r>
      <w:proofErr w:type="spellStart"/>
      <w:r>
        <w:rPr>
          <w:lang w:val="it-IT"/>
        </w:rPr>
        <w:t>pushato</w:t>
      </w:r>
      <w:proofErr w:type="spellEnd"/>
      <w:r>
        <w:rPr>
          <w:lang w:val="it-IT"/>
        </w:rPr>
        <w:t xml:space="preserve"> in remoto.</w:t>
      </w:r>
    </w:p>
    <w:p w14:paraId="1C3953EB" w14:textId="77777777" w:rsidR="006F5A81" w:rsidRDefault="004970A5">
      <w:pPr>
        <w:rPr>
          <w:lang w:val="it-IT"/>
        </w:rPr>
      </w:pPr>
      <w:r>
        <w:rPr>
          <w:lang w:val="it-IT"/>
        </w:rPr>
        <w:t>Questa accetta varie opzioni. Le più conosciute sono:</w:t>
      </w:r>
    </w:p>
    <w:p w14:paraId="5E551A9D" w14:textId="77777777" w:rsidR="006F5A81" w:rsidRPr="00CD784D" w:rsidRDefault="004970A5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b/>
          <w:bCs/>
          <w:lang w:val="it-IT"/>
        </w:rPr>
        <w:t>git</w:t>
      </w:r>
      <w:proofErr w:type="spellEnd"/>
      <w:r>
        <w:rPr>
          <w:b/>
          <w:bCs/>
          <w:lang w:val="it-IT"/>
        </w:rPr>
        <w:t xml:space="preserve"> reset - -soft</w:t>
      </w:r>
      <w:r>
        <w:rPr>
          <w:lang w:val="it-IT"/>
        </w:rPr>
        <w:t xml:space="preserve">: Si elimina la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 si riporta lo stato dei file alla </w:t>
      </w:r>
      <w:proofErr w:type="spellStart"/>
      <w:r>
        <w:rPr>
          <w:lang w:val="it-IT"/>
        </w:rPr>
        <w:t>staging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 xml:space="preserve">area. Se si va a vedere lo status i nuovi file saranno verdi </w:t>
      </w:r>
    </w:p>
    <w:p w14:paraId="01EAD460" w14:textId="77777777" w:rsidR="006F5A81" w:rsidRPr="00CD784D" w:rsidRDefault="004970A5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b/>
          <w:bCs/>
          <w:lang w:val="it-IT"/>
        </w:rPr>
        <w:t>git</w:t>
      </w:r>
      <w:proofErr w:type="spellEnd"/>
      <w:r>
        <w:rPr>
          <w:b/>
          <w:bCs/>
          <w:lang w:val="it-IT"/>
        </w:rPr>
        <w:t xml:space="preserve"> reset [</w:t>
      </w:r>
      <w:r>
        <w:rPr>
          <w:lang w:val="it-IT"/>
        </w:rPr>
        <w:t>- -</w:t>
      </w:r>
      <w:r>
        <w:rPr>
          <w:b/>
          <w:bCs/>
          <w:lang w:val="it-IT"/>
        </w:rPr>
        <w:t xml:space="preserve">mixed]: </w:t>
      </w:r>
      <w:r>
        <w:rPr>
          <w:lang w:val="it-IT"/>
        </w:rPr>
        <w:t xml:space="preserve">Mixed l’ho messo fra quadre perché quando si scrive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–reset questa è l’opzione standard: Con questa si vanno a rimuovere anche i file che precedentemente erano nella </w:t>
      </w:r>
      <w:proofErr w:type="spellStart"/>
      <w:r>
        <w:rPr>
          <w:lang w:val="it-IT"/>
        </w:rPr>
        <w:t>sta</w:t>
      </w:r>
      <w:r>
        <w:rPr>
          <w:lang w:val="it-IT"/>
        </w:rPr>
        <w:t>ging</w:t>
      </w:r>
      <w:proofErr w:type="spellEnd"/>
      <w:r>
        <w:rPr>
          <w:lang w:val="it-IT"/>
        </w:rPr>
        <w:t xml:space="preserve">. Ti riporta quindi nella working directory. Se fai status i file te li darà rossi: si dovrà fare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</w:t>
      </w:r>
      <w:proofErr w:type="spellEnd"/>
      <w:r>
        <w:rPr>
          <w:lang w:val="it-IT"/>
        </w:rPr>
        <w:t xml:space="preserve"> .</w:t>
      </w:r>
      <w:proofErr w:type="gramEnd"/>
      <w:r>
        <w:rPr>
          <w:lang w:val="it-IT"/>
        </w:rPr>
        <w:t xml:space="preserve"> per aggiungerli nella </w:t>
      </w:r>
      <w:proofErr w:type="spellStart"/>
      <w:r>
        <w:rPr>
          <w:lang w:val="it-IT"/>
        </w:rPr>
        <w:t>staging</w:t>
      </w:r>
      <w:proofErr w:type="spellEnd"/>
    </w:p>
    <w:p w14:paraId="28E22A76" w14:textId="77777777" w:rsidR="006F5A81" w:rsidRPr="00CD784D" w:rsidRDefault="004970A5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b/>
          <w:bCs/>
          <w:lang w:val="it-IT"/>
        </w:rPr>
        <w:t>git</w:t>
      </w:r>
      <w:proofErr w:type="spellEnd"/>
      <w:r>
        <w:rPr>
          <w:b/>
          <w:bCs/>
          <w:lang w:val="it-IT"/>
        </w:rPr>
        <w:t xml:space="preserve"> reset - -hard: </w:t>
      </w:r>
      <w:r>
        <w:rPr>
          <w:lang w:val="it-IT"/>
        </w:rPr>
        <w:t xml:space="preserve">Si cancella tutti i file che non sono presenti nei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precedenti. Ovvero si elimina e si to</w:t>
      </w:r>
      <w:r>
        <w:rPr>
          <w:lang w:val="it-IT"/>
        </w:rPr>
        <w:t xml:space="preserve">rna al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precedente, si ripristina lo stato alla </w:t>
      </w:r>
      <w:proofErr w:type="spellStart"/>
      <w:r>
        <w:rPr>
          <w:lang w:val="it-IT"/>
        </w:rPr>
        <w:t>lcommit</w:t>
      </w:r>
      <w:proofErr w:type="spellEnd"/>
      <w:r>
        <w:rPr>
          <w:lang w:val="it-IT"/>
        </w:rPr>
        <w:t xml:space="preserve"> precedente, prima che facessimo modifiche.</w:t>
      </w:r>
    </w:p>
    <w:p w14:paraId="0783C491" w14:textId="77777777" w:rsidR="006F5A81" w:rsidRDefault="004970A5">
      <w:pPr>
        <w:rPr>
          <w:lang w:val="it-IT"/>
        </w:rPr>
      </w:pPr>
      <w:r>
        <w:rPr>
          <w:lang w:val="it-IT"/>
        </w:rPr>
        <w:t xml:space="preserve">In pratica se non indichi l’ID della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da resettare di default fa l’ultima. In generale quindi sarebbe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reset –opzioni </w:t>
      </w:r>
      <w:proofErr w:type="spellStart"/>
      <w:r>
        <w:rPr>
          <w:lang w:val="it-IT"/>
        </w:rPr>
        <w:t>ID_commit</w:t>
      </w:r>
      <w:proofErr w:type="spellEnd"/>
      <w:r>
        <w:rPr>
          <w:lang w:val="it-IT"/>
        </w:rPr>
        <w:t xml:space="preserve">. Essendo l’ID </w:t>
      </w:r>
      <w:r>
        <w:rPr>
          <w:lang w:val="it-IT"/>
        </w:rPr>
        <w:t xml:space="preserve">complesso quello che conviene fare è sfruttare il puntatore HEAD: questo starà sempre sull’ultima </w:t>
      </w:r>
      <w:proofErr w:type="spellStart"/>
      <w:proofErr w:type="gramStart"/>
      <w:r>
        <w:rPr>
          <w:lang w:val="it-IT"/>
        </w:rPr>
        <w:t>commit</w:t>
      </w:r>
      <w:proofErr w:type="spellEnd"/>
      <w:r>
        <w:rPr>
          <w:lang w:val="it-IT"/>
        </w:rPr>
        <w:t>, quindi</w:t>
      </w:r>
      <w:proofErr w:type="gramEnd"/>
      <w:r>
        <w:rPr>
          <w:lang w:val="it-IT"/>
        </w:rPr>
        <w:t xml:space="preserve"> si specificherà il contatore e di quante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siamo interessati andare indietro:</w:t>
      </w:r>
    </w:p>
    <w:p w14:paraId="6518B508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E5E33F" w14:textId="77777777" w:rsidR="006F5A81" w:rsidRPr="00CD784D" w:rsidRDefault="004970A5">
      <w:pPr>
        <w:rPr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rest</w:t>
      </w: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 --soft HEAD^</w:t>
      </w:r>
    </w:p>
    <w:p w14:paraId="314BE4F1" w14:textId="77777777" w:rsidR="006F5A81" w:rsidRDefault="004970A5">
      <w:pPr>
        <w:rPr>
          <w:lang w:val="it-IT"/>
        </w:rPr>
      </w:pPr>
      <w:r>
        <w:rPr>
          <w:lang w:val="it-IT"/>
        </w:rPr>
        <w:t xml:space="preserve">Se si vuole andare alla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precedente. Se si vuole andare a due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prima: </w:t>
      </w:r>
    </w:p>
    <w:p w14:paraId="479AD189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54266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 --soft HEAD^^</w:t>
      </w:r>
    </w:p>
    <w:p w14:paraId="5CB0FD6C" w14:textId="77777777" w:rsidR="006F5A81" w:rsidRPr="00CD784D" w:rsidRDefault="006F5A81"/>
    <w:p w14:paraId="0CF7052F" w14:textId="77777777" w:rsidR="006F5A81" w:rsidRPr="00CD784D" w:rsidRDefault="004970A5">
      <w:r w:rsidRPr="00CD784D">
        <w:t xml:space="preserve">In generale senno: </w:t>
      </w:r>
    </w:p>
    <w:p w14:paraId="7B8E9398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C11EEA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$ git </w:t>
      </w:r>
      <w:r w:rsidRPr="00CD784D">
        <w:rPr>
          <w:rFonts w:ascii="Lucida Console" w:hAnsi="Lucida Console" w:cs="Lucida Console"/>
          <w:sz w:val="18"/>
          <w:szCs w:val="18"/>
          <w:lang w:val="it-IT"/>
        </w:rPr>
        <w:t>reset --soft HEAD~N</w:t>
      </w:r>
    </w:p>
    <w:p w14:paraId="36CBB1AD" w14:textId="77777777" w:rsidR="006F5A81" w:rsidRDefault="006F5A81">
      <w:pPr>
        <w:rPr>
          <w:lang w:val="it-IT"/>
        </w:rPr>
      </w:pPr>
    </w:p>
    <w:p w14:paraId="3F6C1C4E" w14:textId="77777777" w:rsidR="006F5A81" w:rsidRDefault="004970A5">
      <w:pPr>
        <w:rPr>
          <w:lang w:val="it-IT"/>
        </w:rPr>
      </w:pPr>
      <w:r>
        <w:rPr>
          <w:lang w:val="it-IT"/>
        </w:rPr>
        <w:t xml:space="preserve">Dove con N si indicherà il numero di quante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si vuole tornare indietro.</w:t>
      </w:r>
    </w:p>
    <w:p w14:paraId="3186A9BD" w14:textId="77777777" w:rsidR="006F5A81" w:rsidRDefault="004970A5">
      <w:pPr>
        <w:pStyle w:val="Titolo3"/>
        <w:rPr>
          <w:lang w:val="it-IT"/>
        </w:rPr>
      </w:pPr>
      <w:proofErr w:type="spellStart"/>
      <w:r>
        <w:rPr>
          <w:lang w:val="it-IT"/>
        </w:rPr>
        <w:lastRenderedPageBreak/>
        <w:t>Revert</w:t>
      </w:r>
      <w:proofErr w:type="spellEnd"/>
    </w:p>
    <w:p w14:paraId="162A837E" w14:textId="77777777" w:rsidR="006F5A81" w:rsidRDefault="004970A5">
      <w:pPr>
        <w:rPr>
          <w:lang w:val="it-IT"/>
        </w:rPr>
      </w:pPr>
      <w:r>
        <w:rPr>
          <w:lang w:val="it-IT"/>
        </w:rPr>
        <w:t>Se non si vuole ricorrere a reset altrimenti si può utilizzare:</w:t>
      </w:r>
    </w:p>
    <w:p w14:paraId="7803255A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BCF0D2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revert</w:t>
      </w:r>
    </w:p>
    <w:p w14:paraId="0A6F7D56" w14:textId="77777777" w:rsidR="006F5A81" w:rsidRDefault="006F5A81">
      <w:pPr>
        <w:rPr>
          <w:lang w:val="it-IT"/>
        </w:rPr>
      </w:pPr>
    </w:p>
    <w:p w14:paraId="722805EF" w14:textId="77777777" w:rsidR="006F5A81" w:rsidRDefault="004970A5">
      <w:pPr>
        <w:rPr>
          <w:lang w:val="it-IT"/>
        </w:rPr>
      </w:pPr>
      <w:r>
        <w:rPr>
          <w:lang w:val="it-IT"/>
        </w:rPr>
        <w:t xml:space="preserve">In questo modo si </w:t>
      </w:r>
      <w:r>
        <w:rPr>
          <w:lang w:val="it-IT"/>
        </w:rPr>
        <w:t xml:space="preserve">cancella la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 se ne crea una nuova andando a ripristinare lo stato precedente</w:t>
      </w:r>
    </w:p>
    <w:p w14:paraId="04789CC9" w14:textId="77777777" w:rsidR="006F5A81" w:rsidRDefault="006F5A81">
      <w:pPr>
        <w:rPr>
          <w:lang w:val="it-IT"/>
        </w:rPr>
      </w:pPr>
    </w:p>
    <w:p w14:paraId="22238158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 xml:space="preserve">Modificare una </w:t>
      </w:r>
      <w:proofErr w:type="spellStart"/>
      <w:r>
        <w:rPr>
          <w:lang w:val="it-IT"/>
        </w:rPr>
        <w:t>commit</w:t>
      </w:r>
      <w:proofErr w:type="spellEnd"/>
    </w:p>
    <w:p w14:paraId="4725DAE5" w14:textId="77777777" w:rsidR="006F5A81" w:rsidRDefault="006F5A81">
      <w:pPr>
        <w:rPr>
          <w:lang w:val="it-IT"/>
        </w:rPr>
      </w:pPr>
    </w:p>
    <w:p w14:paraId="124B5970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 w:rsidRPr="00CD784D"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 w:rsidRPr="00CD784D"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6FB2D3C8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commit --amend</w:t>
      </w:r>
    </w:p>
    <w:p w14:paraId="3A73A567" w14:textId="77777777" w:rsidR="006F5A81" w:rsidRDefault="006F5A81">
      <w:pPr>
        <w:rPr>
          <w:lang w:val="it-IT"/>
        </w:rPr>
      </w:pPr>
    </w:p>
    <w:p w14:paraId="019D431A" w14:textId="77777777" w:rsidR="006F5A81" w:rsidRDefault="004970A5">
      <w:pPr>
        <w:rPr>
          <w:lang w:val="it-IT"/>
        </w:rPr>
      </w:pPr>
      <w:r>
        <w:rPr>
          <w:lang w:val="it-IT"/>
        </w:rPr>
        <w:t xml:space="preserve">Aprirà l’editor e ci permetterà di modificare l’ultima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eseguita</w:t>
      </w:r>
    </w:p>
    <w:p w14:paraId="0923F864" w14:textId="77777777" w:rsidR="006F5A81" w:rsidRDefault="006F5A81">
      <w:pPr>
        <w:rPr>
          <w:lang w:val="it-IT"/>
        </w:rPr>
      </w:pPr>
    </w:p>
    <w:p w14:paraId="43FCD3CB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>Evi</w:t>
      </w:r>
      <w:r>
        <w:rPr>
          <w:lang w:val="it-IT"/>
        </w:rPr>
        <w:t xml:space="preserve">tare che alcuni file siano tracciati da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(.</w:t>
      </w:r>
      <w:proofErr w:type="spellStart"/>
      <w:r>
        <w:rPr>
          <w:lang w:val="it-IT"/>
        </w:rPr>
        <w:t>gitignore</w:t>
      </w:r>
      <w:proofErr w:type="spellEnd"/>
      <w:proofErr w:type="gramEnd"/>
      <w:r>
        <w:rPr>
          <w:lang w:val="it-IT"/>
        </w:rPr>
        <w:t xml:space="preserve">) </w:t>
      </w:r>
    </w:p>
    <w:p w14:paraId="5555F251" w14:textId="77777777" w:rsidR="006F5A81" w:rsidRDefault="006F5A81">
      <w:pPr>
        <w:rPr>
          <w:lang w:val="it-IT"/>
        </w:rPr>
      </w:pPr>
    </w:p>
    <w:p w14:paraId="5D3DEE3B" w14:textId="77777777" w:rsidR="006F5A81" w:rsidRDefault="004970A5">
      <w:pPr>
        <w:rPr>
          <w:lang w:val="it-IT"/>
        </w:rPr>
      </w:pPr>
      <w:r>
        <w:rPr>
          <w:lang w:val="it-IT"/>
        </w:rPr>
        <w:t xml:space="preserve">Creando un </w:t>
      </w:r>
      <w:proofErr w:type="gramStart"/>
      <w:r>
        <w:rPr>
          <w:lang w:val="it-IT"/>
        </w:rPr>
        <w:t>file .</w:t>
      </w:r>
      <w:proofErr w:type="spellStart"/>
      <w:r>
        <w:rPr>
          <w:lang w:val="it-IT"/>
        </w:rPr>
        <w:t>gitignore</w:t>
      </w:r>
      <w:proofErr w:type="spellEnd"/>
      <w:proofErr w:type="gramEnd"/>
      <w:r>
        <w:rPr>
          <w:lang w:val="it-IT"/>
        </w:rPr>
        <w:t xml:space="preserve"> all’interno della nostra repository: </w:t>
      </w:r>
    </w:p>
    <w:p w14:paraId="2BE94159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7CCD19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.gitignore</w:t>
      </w:r>
    </w:p>
    <w:p w14:paraId="04D502CA" w14:textId="77777777" w:rsidR="006F5A81" w:rsidRDefault="006F5A81">
      <w:pPr>
        <w:rPr>
          <w:lang w:val="it-IT"/>
        </w:rPr>
      </w:pPr>
    </w:p>
    <w:p w14:paraId="7AD8B687" w14:textId="77777777" w:rsidR="006F5A81" w:rsidRDefault="004970A5">
      <w:pPr>
        <w:rPr>
          <w:lang w:val="it-IT"/>
        </w:rPr>
      </w:pPr>
      <w:r>
        <w:rPr>
          <w:lang w:val="it-IT"/>
        </w:rPr>
        <w:t xml:space="preserve">Ora si dovrà aprire questo file e scriversi all’interno tutti i </w:t>
      </w:r>
      <w:r>
        <w:rPr>
          <w:lang w:val="it-IT"/>
        </w:rPr>
        <w:t xml:space="preserve">nomi dei file che si desidera siano ignorati da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. In generale varrà la stessa logica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, ovvero se nel </w:t>
      </w:r>
      <w:proofErr w:type="gramStart"/>
      <w:r>
        <w:rPr>
          <w:lang w:val="it-IT"/>
        </w:rPr>
        <w:t>file .</w:t>
      </w:r>
      <w:proofErr w:type="spellStart"/>
      <w:r>
        <w:rPr>
          <w:lang w:val="it-IT"/>
        </w:rPr>
        <w:t>gitignore</w:t>
      </w:r>
      <w:proofErr w:type="spellEnd"/>
      <w:proofErr w:type="gramEnd"/>
      <w:r>
        <w:rPr>
          <w:lang w:val="it-IT"/>
        </w:rPr>
        <w:t xml:space="preserve"> andassi a scrivere *.log non verrebbero considerati tutti i file di tipo log presenti all’interno della cartella.</w:t>
      </w:r>
    </w:p>
    <w:p w14:paraId="66DF4D41" w14:textId="77777777" w:rsidR="006F5A81" w:rsidRDefault="004970A5">
      <w:pPr>
        <w:pStyle w:val="Titolo3"/>
        <w:rPr>
          <w:lang w:val="it-IT"/>
        </w:rPr>
      </w:pPr>
      <w:r>
        <w:rPr>
          <w:lang w:val="it-IT"/>
        </w:rPr>
        <w:t>Non escluder</w:t>
      </w:r>
      <w:r>
        <w:rPr>
          <w:lang w:val="it-IT"/>
        </w:rPr>
        <w:t>e alcuni file</w:t>
      </w:r>
    </w:p>
    <w:p w14:paraId="1FA3AC54" w14:textId="77777777" w:rsidR="006F5A81" w:rsidRDefault="006F5A81">
      <w:pPr>
        <w:rPr>
          <w:lang w:val="it-IT"/>
        </w:rPr>
      </w:pPr>
    </w:p>
    <w:p w14:paraId="6516D3B4" w14:textId="77777777" w:rsidR="006F5A81" w:rsidRDefault="004970A5">
      <w:pPr>
        <w:rPr>
          <w:lang w:val="it-IT"/>
        </w:rPr>
      </w:pPr>
      <w:r>
        <w:rPr>
          <w:lang w:val="it-IT"/>
        </w:rPr>
        <w:t xml:space="preserve">Mettiamo che vogliamo nascondere tutti i file di tipo .log tranne due: per escluderli dal </w:t>
      </w:r>
      <w:proofErr w:type="gramStart"/>
      <w:r>
        <w:rPr>
          <w:lang w:val="it-IT"/>
        </w:rPr>
        <w:t>file .</w:t>
      </w:r>
      <w:proofErr w:type="spellStart"/>
      <w:r>
        <w:rPr>
          <w:lang w:val="it-IT"/>
        </w:rPr>
        <w:t>gitignore</w:t>
      </w:r>
      <w:proofErr w:type="spellEnd"/>
      <w:proofErr w:type="gramEnd"/>
      <w:r>
        <w:rPr>
          <w:lang w:val="it-IT"/>
        </w:rPr>
        <w:t xml:space="preserve"> e quindi fare in modo che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gli consideri andrà scritto all’interno del file .</w:t>
      </w:r>
      <w:proofErr w:type="spellStart"/>
      <w:r>
        <w:rPr>
          <w:lang w:val="it-IT"/>
        </w:rPr>
        <w:t>gitignore</w:t>
      </w:r>
      <w:proofErr w:type="spellEnd"/>
      <w:r>
        <w:rPr>
          <w:lang w:val="it-IT"/>
        </w:rPr>
        <w:t xml:space="preserve"> il nome del file preceduto da punto esclamati</w:t>
      </w:r>
      <w:r>
        <w:rPr>
          <w:lang w:val="it-IT"/>
        </w:rPr>
        <w:t>vo:</w:t>
      </w:r>
    </w:p>
    <w:p w14:paraId="37C47B48" w14:textId="77777777" w:rsidR="006F5A81" w:rsidRDefault="004970A5">
      <w:pPr>
        <w:spacing w:after="0" w:line="256" w:lineRule="auto"/>
        <w:rPr>
          <w:lang w:val="it-IT"/>
        </w:rPr>
      </w:pPr>
      <w:r>
        <w:rPr>
          <w:lang w:val="it-IT"/>
        </w:rPr>
        <w:t xml:space="preserve">*.log </w:t>
      </w:r>
    </w:p>
    <w:p w14:paraId="07BA394C" w14:textId="77777777" w:rsidR="006F5A81" w:rsidRDefault="004970A5">
      <w:pPr>
        <w:spacing w:after="0" w:line="256" w:lineRule="auto"/>
        <w:rPr>
          <w:lang w:val="it-IT"/>
        </w:rPr>
      </w:pPr>
      <w:proofErr w:type="gramStart"/>
      <w:r>
        <w:rPr>
          <w:lang w:val="it-IT"/>
        </w:rPr>
        <w:t>!debug.log</w:t>
      </w:r>
      <w:proofErr w:type="gramEnd"/>
    </w:p>
    <w:p w14:paraId="0E34DEAC" w14:textId="77777777" w:rsidR="006F5A81" w:rsidRDefault="006F5A81">
      <w:pPr>
        <w:rPr>
          <w:lang w:val="it-IT"/>
        </w:rPr>
      </w:pPr>
    </w:p>
    <w:p w14:paraId="1D4F1998" w14:textId="77777777" w:rsidR="006F5A81" w:rsidRDefault="004970A5">
      <w:pPr>
        <w:rPr>
          <w:lang w:val="it-IT"/>
        </w:rPr>
      </w:pPr>
      <w:r>
        <w:rPr>
          <w:lang w:val="it-IT"/>
        </w:rPr>
        <w:t>In questo modo si ignora tutti i file di log tranne il file debug.log</w:t>
      </w:r>
    </w:p>
    <w:p w14:paraId="7E959D07" w14:textId="77777777" w:rsidR="006F5A81" w:rsidRDefault="004970A5">
      <w:pPr>
        <w:rPr>
          <w:lang w:val="it-IT"/>
        </w:rPr>
      </w:pPr>
      <w:r>
        <w:rPr>
          <w:lang w:val="it-IT"/>
        </w:rPr>
        <w:t xml:space="preserve">Oltre a file si possono ignorare anche intere cartelle, sempre semplicemente inserendo il loro nome all’interno del </w:t>
      </w:r>
      <w:proofErr w:type="gramStart"/>
      <w:r>
        <w:rPr>
          <w:lang w:val="it-IT"/>
        </w:rPr>
        <w:t>file .</w:t>
      </w:r>
      <w:proofErr w:type="spellStart"/>
      <w:r>
        <w:rPr>
          <w:lang w:val="it-IT"/>
        </w:rPr>
        <w:t>gitignore</w:t>
      </w:r>
      <w:proofErr w:type="spellEnd"/>
      <w:proofErr w:type="gramEnd"/>
    </w:p>
    <w:p w14:paraId="4CB61A51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011C6A2D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3A21DE2B" w14:textId="77777777" w:rsidR="006F5A81" w:rsidRDefault="006F5A81">
      <w:pPr>
        <w:rPr>
          <w:lang w:val="it-IT"/>
        </w:rPr>
      </w:pPr>
    </w:p>
    <w:p w14:paraId="4054FCB3" w14:textId="77777777" w:rsidR="006F5A81" w:rsidRDefault="006F5A81">
      <w:pPr>
        <w:rPr>
          <w:lang w:val="it-IT"/>
        </w:rPr>
      </w:pPr>
    </w:p>
    <w:p w14:paraId="176F459B" w14:textId="77777777" w:rsidR="006F5A81" w:rsidRDefault="006F5A81">
      <w:pPr>
        <w:rPr>
          <w:lang w:val="it-IT"/>
        </w:rPr>
      </w:pPr>
    </w:p>
    <w:p w14:paraId="22CE1856" w14:textId="77777777" w:rsidR="006F5A81" w:rsidRDefault="004970A5">
      <w:pPr>
        <w:pStyle w:val="Titolo2"/>
        <w:rPr>
          <w:lang w:val="it-IT"/>
        </w:rPr>
      </w:pPr>
      <w:proofErr w:type="spellStart"/>
      <w:r>
        <w:rPr>
          <w:lang w:val="it-IT"/>
        </w:rPr>
        <w:lastRenderedPageBreak/>
        <w:t>Branch</w:t>
      </w:r>
      <w:proofErr w:type="spellEnd"/>
      <w:r>
        <w:rPr>
          <w:lang w:val="it-IT"/>
        </w:rPr>
        <w:t xml:space="preserve"> </w:t>
      </w:r>
    </w:p>
    <w:p w14:paraId="57886A97" w14:textId="77777777" w:rsidR="006F5A81" w:rsidRDefault="006F5A81">
      <w:pPr>
        <w:rPr>
          <w:lang w:val="it-IT"/>
        </w:rPr>
      </w:pPr>
    </w:p>
    <w:p w14:paraId="276E0A68" w14:textId="77777777" w:rsidR="006F5A81" w:rsidRDefault="004970A5">
      <w:pPr>
        <w:rPr>
          <w:lang w:val="it-IT"/>
        </w:rPr>
      </w:pPr>
      <w:r>
        <w:rPr>
          <w:lang w:val="it-IT"/>
        </w:rPr>
        <w:t xml:space="preserve">La potenza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non è solo nel creare istantanee in diversi punti temporali ma </w:t>
      </w:r>
      <w:proofErr w:type="spellStart"/>
      <w:proofErr w:type="gramStart"/>
      <w:r>
        <w:rPr>
          <w:lang w:val="it-IT"/>
        </w:rPr>
        <w:t>da</w:t>
      </w:r>
      <w:proofErr w:type="spellEnd"/>
      <w:r>
        <w:rPr>
          <w:lang w:val="it-IT"/>
        </w:rPr>
        <w:t xml:space="preserve"> la</w:t>
      </w:r>
      <w:proofErr w:type="gramEnd"/>
      <w:r>
        <w:rPr>
          <w:lang w:val="it-IT"/>
        </w:rPr>
        <w:t xml:space="preserve"> possibilità di lavorare in versioni parallele dei nostri file in modo da tenere separato lo sviluppo.</w:t>
      </w:r>
    </w:p>
    <w:p w14:paraId="439212AB" w14:textId="77777777" w:rsidR="006F5A81" w:rsidRDefault="004970A5">
      <w:pPr>
        <w:rPr>
          <w:lang w:val="it-IT"/>
        </w:rPr>
      </w:pPr>
      <w:r>
        <w:rPr>
          <w:lang w:val="it-IT"/>
        </w:rPr>
        <w:t xml:space="preserve">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sono molto utili per separare differenti versioni di sviluppo ed evitare</w:t>
      </w:r>
      <w:r>
        <w:rPr>
          <w:lang w:val="it-IT"/>
        </w:rPr>
        <w:t xml:space="preserve"> di sporcare la versione stabile che normalmente abbiamo in master (</w:t>
      </w:r>
      <w:proofErr w:type="spellStart"/>
      <w:r>
        <w:rPr>
          <w:lang w:val="it-IT"/>
        </w:rPr>
        <w:t>aka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) </w:t>
      </w:r>
    </w:p>
    <w:p w14:paraId="55E3109F" w14:textId="77777777" w:rsidR="006F5A81" w:rsidRDefault="004970A5">
      <w:pPr>
        <w:rPr>
          <w:lang w:val="it-IT"/>
        </w:rPr>
      </w:pPr>
      <w:r>
        <w:rPr>
          <w:lang w:val="it-IT"/>
        </w:rPr>
        <w:t xml:space="preserve">Master è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di default che viene aggiunto da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appena facciamo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init</w:t>
      </w:r>
      <w:proofErr w:type="spellEnd"/>
      <w:r>
        <w:rPr>
          <w:lang w:val="it-IT"/>
        </w:rPr>
        <w:t xml:space="preserve"> </w:t>
      </w:r>
    </w:p>
    <w:p w14:paraId="03019030" w14:textId="77777777" w:rsidR="006F5A81" w:rsidRDefault="004970A5">
      <w:pPr>
        <w:rPr>
          <w:lang w:val="it-IT"/>
        </w:rPr>
      </w:pPr>
      <w:r>
        <w:rPr>
          <w:lang w:val="it-IT"/>
        </w:rPr>
        <w:t xml:space="preserve">Un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si può quindi definire come un’etichetta </w:t>
      </w:r>
      <w:proofErr w:type="spellStart"/>
      <w:r>
        <w:rPr>
          <w:lang w:val="it-IT"/>
        </w:rPr>
        <w:t>cge</w:t>
      </w:r>
      <w:proofErr w:type="spellEnd"/>
      <w:r>
        <w:rPr>
          <w:lang w:val="it-IT"/>
        </w:rPr>
        <w:t xml:space="preserve"> funziona come puntatore e punta l’ultimo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che abbiamo eseguito, mentre siamo sotto quel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.</w:t>
      </w:r>
    </w:p>
    <w:p w14:paraId="6E052E8B" w14:textId="77777777" w:rsidR="006F5A81" w:rsidRDefault="004970A5">
      <w:pPr>
        <w:rPr>
          <w:lang w:val="it-IT"/>
        </w:rPr>
      </w:pPr>
      <w:r>
        <w:rPr>
          <w:lang w:val="it-IT"/>
        </w:rPr>
        <w:t xml:space="preserve">Ogni volta che andremo a creare un nuovo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 cui saremo in quel momento seguirà lo sviluppo di quel ramo e punterà sempre all’ultimo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eseguito</w:t>
      </w:r>
    </w:p>
    <w:p w14:paraId="57D771AC" w14:textId="77777777" w:rsidR="006F5A81" w:rsidRDefault="006F5A81">
      <w:pPr>
        <w:rPr>
          <w:lang w:val="it-IT"/>
        </w:rPr>
      </w:pPr>
    </w:p>
    <w:p w14:paraId="7F30C8E5" w14:textId="77777777" w:rsidR="006F5A81" w:rsidRDefault="004970A5">
      <w:pPr>
        <w:pStyle w:val="Titolo3"/>
        <w:rPr>
          <w:lang w:val="it-IT"/>
        </w:rPr>
      </w:pPr>
      <w:proofErr w:type="spellStart"/>
      <w:r>
        <w:rPr>
          <w:lang w:val="it-IT"/>
        </w:rPr>
        <w:t>Graph</w:t>
      </w:r>
      <w:proofErr w:type="spellEnd"/>
      <w:r>
        <w:rPr>
          <w:lang w:val="it-IT"/>
        </w:rPr>
        <w:t xml:space="preserve"> </w:t>
      </w:r>
    </w:p>
    <w:p w14:paraId="0D97EB3C" w14:textId="77777777" w:rsidR="006F5A81" w:rsidRDefault="006F5A81">
      <w:pPr>
        <w:rPr>
          <w:lang w:val="it-IT"/>
        </w:rPr>
      </w:pPr>
    </w:p>
    <w:p w14:paraId="182821F5" w14:textId="77777777" w:rsidR="006F5A81" w:rsidRDefault="004970A5">
      <w:pPr>
        <w:jc w:val="both"/>
        <w:rPr>
          <w:lang w:val="it-IT"/>
        </w:rPr>
      </w:pPr>
      <w:r>
        <w:rPr>
          <w:lang w:val="it-IT"/>
        </w:rPr>
        <w:t>Un modo per vedere l</w:t>
      </w:r>
      <w:r>
        <w:rPr>
          <w:lang w:val="it-IT"/>
        </w:rPr>
        <w:t xml:space="preserve">’alberatura del nostro progetto con le varie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 i vari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è il seguente </w:t>
      </w:r>
    </w:p>
    <w:p w14:paraId="56AB8094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70A009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57B82CD2" w14:textId="77777777" w:rsidR="006F5A81" w:rsidRDefault="006F5A81">
      <w:pPr>
        <w:jc w:val="both"/>
      </w:pPr>
    </w:p>
    <w:p w14:paraId="4F9C4CEE" w14:textId="77777777" w:rsidR="006F5A81" w:rsidRDefault="004970A5">
      <w:pPr>
        <w:jc w:val="both"/>
        <w:rPr>
          <w:lang w:val="it-IT"/>
        </w:rPr>
      </w:pPr>
      <w:r>
        <w:rPr>
          <w:lang w:val="it-IT"/>
        </w:rPr>
        <w:t>Invece di riscriverlo tutte le volte possiamo utilizzare un alias</w:t>
      </w:r>
    </w:p>
    <w:p w14:paraId="3A401BBB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>putrinog@SD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74A388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graph='git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--graph'</w:t>
      </w:r>
    </w:p>
    <w:p w14:paraId="3DB28700" w14:textId="77777777" w:rsidR="006F5A81" w:rsidRDefault="006F5A81">
      <w:pPr>
        <w:jc w:val="both"/>
      </w:pPr>
    </w:p>
    <w:p w14:paraId="04F1E8BD" w14:textId="77777777" w:rsidR="006F5A81" w:rsidRDefault="004970A5">
      <w:pPr>
        <w:jc w:val="both"/>
        <w:rPr>
          <w:lang w:val="it-IT"/>
        </w:rPr>
      </w:pPr>
      <w:r>
        <w:rPr>
          <w:lang w:val="it-IT"/>
        </w:rPr>
        <w:t xml:space="preserve">(NB per utilizzare l’alias devi eseguire almeno una volta il comando così com’è prima) </w:t>
      </w:r>
    </w:p>
    <w:p w14:paraId="4F7A570D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6A7700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4663F658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8df1b9a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Created License</w:t>
      </w:r>
    </w:p>
    <w:p w14:paraId="03EE626B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35c6ee4</w:t>
      </w:r>
      <w:r>
        <w:rPr>
          <w:rFonts w:ascii="Lucida Console" w:hAnsi="Lucida Console" w:cs="Lucida Console"/>
          <w:sz w:val="18"/>
          <w:szCs w:val="18"/>
        </w:rPr>
        <w:t xml:space="preserve"> Created README.md</w:t>
      </w:r>
    </w:p>
    <w:p w14:paraId="6B424B2E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f788f40</w:t>
      </w:r>
      <w:r>
        <w:rPr>
          <w:rFonts w:ascii="Lucida Console" w:hAnsi="Lucida Console" w:cs="Lucida Console"/>
          <w:sz w:val="18"/>
          <w:szCs w:val="18"/>
        </w:rPr>
        <w:t xml:space="preserve"> Merge branch 'dev'</w:t>
      </w:r>
    </w:p>
    <w:p w14:paraId="694B1945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01156C1F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f66060d</w:t>
      </w:r>
      <w:r>
        <w:rPr>
          <w:rFonts w:ascii="Lucida Console" w:hAnsi="Lucida Console" w:cs="Lucida Console"/>
          <w:sz w:val="18"/>
          <w:szCs w:val="18"/>
        </w:rPr>
        <w:t xml:space="preserve"> new line from dev</w:t>
      </w:r>
    </w:p>
    <w:p w14:paraId="2DE1A500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a8918a4 (</w:t>
      </w:r>
      <w:r>
        <w:rPr>
          <w:rFonts w:ascii="Lucida Console" w:hAnsi="Lucida Console" w:cs="Lucida Console"/>
          <w:color w:val="40FF40"/>
          <w:sz w:val="18"/>
          <w:szCs w:val="18"/>
        </w:rPr>
        <w:t>fix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line</w:t>
      </w:r>
    </w:p>
    <w:p w14:paraId="4483AC45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0A74AC0C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44b0a73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8F90367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96e9acb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404655A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a8317e6</w:t>
      </w:r>
      <w:r>
        <w:rPr>
          <w:rFonts w:ascii="Lucida Console" w:hAnsi="Lucida Console" w:cs="Lucida Console"/>
          <w:sz w:val="18"/>
          <w:szCs w:val="18"/>
        </w:rPr>
        <w:t xml:space="preserve"> Second </w:t>
      </w:r>
      <w:r>
        <w:rPr>
          <w:rFonts w:ascii="Lucida Console" w:hAnsi="Lucida Console" w:cs="Lucida Console"/>
          <w:sz w:val="18"/>
          <w:szCs w:val="18"/>
        </w:rPr>
        <w:t>commit</w:t>
      </w:r>
    </w:p>
    <w:p w14:paraId="77B10CDA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6234a9d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5E46FB42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1FAC0" w14:textId="77777777" w:rsidR="006F5A81" w:rsidRDefault="004970A5">
      <w:pPr>
        <w:rPr>
          <w:lang w:val="it-IT"/>
        </w:rPr>
      </w:pPr>
      <w:r>
        <w:rPr>
          <w:lang w:val="it-IT"/>
        </w:rPr>
        <w:t xml:space="preserve">Se invece digiti </w:t>
      </w:r>
    </w:p>
    <w:p w14:paraId="069D878C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 w:rsidRPr="00CD784D"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 w:rsidRPr="00CD784D"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6465B9A2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branch</w:t>
      </w:r>
    </w:p>
    <w:p w14:paraId="2D8F6966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  fix</w:t>
      </w:r>
    </w:p>
    <w:p w14:paraId="71CB36F5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* </w:t>
      </w: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>master</w:t>
      </w:r>
    </w:p>
    <w:p w14:paraId="1C084B18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it-IT"/>
        </w:rPr>
      </w:pPr>
    </w:p>
    <w:p w14:paraId="05359563" w14:textId="77777777" w:rsidR="006F5A81" w:rsidRDefault="004970A5">
      <w:pPr>
        <w:rPr>
          <w:lang w:val="it-IT"/>
        </w:rPr>
      </w:pPr>
      <w:r>
        <w:rPr>
          <w:lang w:val="it-IT"/>
        </w:rPr>
        <w:t xml:space="preserve">Mostra la lista di tutti 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presenti e con l’asterisco viene indicato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 cui siamo in questo momento</w:t>
      </w:r>
    </w:p>
    <w:p w14:paraId="73B0BD3F" w14:textId="77777777" w:rsidR="006F5A81" w:rsidRDefault="006F5A81">
      <w:pPr>
        <w:rPr>
          <w:lang w:val="it-IT"/>
        </w:rPr>
      </w:pPr>
    </w:p>
    <w:p w14:paraId="5E590243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17B89F3B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20C15A93" w14:textId="77777777" w:rsidR="006F5A81" w:rsidRDefault="004970A5">
      <w:pPr>
        <w:pStyle w:val="Titolo3"/>
        <w:rPr>
          <w:lang w:val="it-IT"/>
        </w:rPr>
      </w:pPr>
      <w:r>
        <w:rPr>
          <w:lang w:val="it-IT"/>
        </w:rPr>
        <w:lastRenderedPageBreak/>
        <w:t xml:space="preserve">Creare nuovi </w:t>
      </w:r>
      <w:proofErr w:type="spellStart"/>
      <w:r>
        <w:rPr>
          <w:lang w:val="it-IT"/>
        </w:rPr>
        <w:t>Branch</w:t>
      </w:r>
      <w:proofErr w:type="spellEnd"/>
    </w:p>
    <w:p w14:paraId="34BC7F76" w14:textId="77777777" w:rsidR="006F5A81" w:rsidRDefault="006F5A81">
      <w:pPr>
        <w:rPr>
          <w:lang w:val="it-IT"/>
        </w:rPr>
      </w:pPr>
    </w:p>
    <w:p w14:paraId="3E72A556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 w:rsidRPr="00CD784D"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 w:rsidRPr="00CD784D"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4F3DBB6B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branch nome_branch</w:t>
      </w:r>
    </w:p>
    <w:p w14:paraId="0E4BD649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0E685CE7" w14:textId="77777777" w:rsidR="006F5A81" w:rsidRDefault="004970A5">
      <w:pPr>
        <w:pStyle w:val="Titolo3"/>
        <w:rPr>
          <w:lang w:val="it-IT"/>
        </w:rPr>
      </w:pPr>
      <w:r>
        <w:rPr>
          <w:lang w:val="it-IT"/>
        </w:rPr>
        <w:t xml:space="preserve">Muoversi fra I vari </w:t>
      </w:r>
      <w:proofErr w:type="spellStart"/>
      <w:r>
        <w:rPr>
          <w:lang w:val="it-IT"/>
        </w:rPr>
        <w:t>branch</w:t>
      </w:r>
      <w:proofErr w:type="spellEnd"/>
    </w:p>
    <w:p w14:paraId="54C0CE1A" w14:textId="77777777" w:rsidR="006F5A81" w:rsidRDefault="006F5A81">
      <w:pPr>
        <w:rPr>
          <w:lang w:val="it-IT"/>
        </w:rPr>
      </w:pPr>
    </w:p>
    <w:p w14:paraId="03AFA087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AE0FCC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checkout 'nome_branch'</w:t>
      </w:r>
    </w:p>
    <w:p w14:paraId="47A0B3CA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7B1E2C70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4F9BBFA5" w14:textId="77777777" w:rsidR="006F5A81" w:rsidRPr="00CD784D" w:rsidRDefault="004970A5">
      <w:pPr>
        <w:pStyle w:val="Titolo2"/>
        <w:rPr>
          <w:lang w:val="it-IT"/>
        </w:rPr>
      </w:pPr>
      <w:r w:rsidRPr="00CD784D">
        <w:rPr>
          <w:lang w:val="it-IT"/>
        </w:rPr>
        <w:t xml:space="preserve">Editor vi </w:t>
      </w:r>
    </w:p>
    <w:p w14:paraId="2513F9A1" w14:textId="77777777" w:rsidR="006F5A81" w:rsidRPr="00CD784D" w:rsidRDefault="006F5A81">
      <w:pPr>
        <w:rPr>
          <w:lang w:val="it-IT"/>
        </w:rPr>
      </w:pPr>
    </w:p>
    <w:p w14:paraId="0A5C636B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 w:rsidRPr="00CD784D"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 w:rsidRPr="00CD784D"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155EAFC1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vi nome_file</w:t>
      </w:r>
    </w:p>
    <w:p w14:paraId="6C893536" w14:textId="77777777" w:rsidR="006F5A81" w:rsidRPr="00CD784D" w:rsidRDefault="006F5A81">
      <w:pPr>
        <w:rPr>
          <w:lang w:val="it-IT"/>
        </w:rPr>
      </w:pPr>
    </w:p>
    <w:p w14:paraId="66CB3800" w14:textId="77777777" w:rsidR="006F5A81" w:rsidRPr="00CD784D" w:rsidRDefault="004970A5">
      <w:pPr>
        <w:rPr>
          <w:lang w:val="it-IT"/>
        </w:rPr>
      </w:pPr>
      <w:r>
        <w:rPr>
          <w:lang w:val="it-IT"/>
        </w:rPr>
        <w:t xml:space="preserve">In questo modo si possono modificare i file con editor della </w:t>
      </w:r>
      <w:proofErr w:type="spellStart"/>
      <w:r>
        <w:rPr>
          <w:lang w:val="it-IT"/>
        </w:rPr>
        <w:t>bash</w:t>
      </w:r>
      <w:proofErr w:type="spellEnd"/>
      <w:r>
        <w:rPr>
          <w:lang w:val="it-IT"/>
        </w:rPr>
        <w:t xml:space="preserve">. Quindi come precedentemente per scrivere all’interno </w:t>
      </w:r>
      <w:proofErr w:type="spellStart"/>
      <w:r>
        <w:rPr>
          <w:b/>
          <w:bCs/>
          <w:lang w:val="it-IT"/>
        </w:rPr>
        <w:t>i+</w:t>
      </w:r>
      <w:r>
        <w:rPr>
          <w:i/>
          <w:iCs/>
          <w:lang w:val="it-IT"/>
        </w:rPr>
        <w:t>testo</w:t>
      </w:r>
      <w:proofErr w:type="spellEnd"/>
      <w:r w:rsidRPr="00CD784D">
        <w:rPr>
          <w:lang w:val="it-IT"/>
        </w:rPr>
        <w:t>.</w:t>
      </w:r>
    </w:p>
    <w:p w14:paraId="1D303AAF" w14:textId="77777777" w:rsidR="006F5A81" w:rsidRDefault="004970A5">
      <w:pPr>
        <w:rPr>
          <w:lang w:val="it-IT"/>
        </w:rPr>
      </w:pPr>
      <w:r>
        <w:rPr>
          <w:lang w:val="it-IT"/>
        </w:rPr>
        <w:t xml:space="preserve">Per salvare e uscire </w:t>
      </w:r>
      <w:proofErr w:type="spellStart"/>
      <w:r>
        <w:rPr>
          <w:lang w:val="it-IT"/>
        </w:rPr>
        <w:t>esc</w:t>
      </w:r>
      <w:proofErr w:type="spellEnd"/>
      <w:proofErr w:type="gramStart"/>
      <w:r>
        <w:rPr>
          <w:lang w:val="it-IT"/>
        </w:rPr>
        <w:t>+:</w:t>
      </w:r>
      <w:proofErr w:type="spellStart"/>
      <w:r>
        <w:rPr>
          <w:lang w:val="it-IT"/>
        </w:rPr>
        <w:t>wq</w:t>
      </w:r>
      <w:proofErr w:type="spellEnd"/>
      <w:proofErr w:type="gramEnd"/>
    </w:p>
    <w:p w14:paraId="5E480784" w14:textId="77777777" w:rsidR="006F5A81" w:rsidRPr="00CD784D" w:rsidRDefault="004970A5">
      <w:pPr>
        <w:pStyle w:val="Titolo2"/>
        <w:rPr>
          <w:lang w:val="it-IT"/>
        </w:rPr>
      </w:pPr>
      <w:r w:rsidRPr="00CD784D">
        <w:rPr>
          <w:lang w:val="it-IT"/>
        </w:rPr>
        <w:t xml:space="preserve">Differenza fra due branch </w:t>
      </w:r>
    </w:p>
    <w:p w14:paraId="0C5538C9" w14:textId="77777777" w:rsidR="006F5A81" w:rsidRPr="00CD784D" w:rsidRDefault="006F5A81">
      <w:pPr>
        <w:rPr>
          <w:lang w:val="it-IT"/>
        </w:rPr>
      </w:pPr>
    </w:p>
    <w:p w14:paraId="3C7024BA" w14:textId="77777777" w:rsidR="006F5A81" w:rsidRDefault="004970A5">
      <w:pPr>
        <w:rPr>
          <w:lang w:val="it-IT"/>
        </w:rPr>
      </w:pPr>
      <w:r>
        <w:rPr>
          <w:lang w:val="it-IT"/>
        </w:rPr>
        <w:t>Per vedere le differenze fra d</w:t>
      </w:r>
      <w:r>
        <w:rPr>
          <w:lang w:val="it-IT"/>
        </w:rPr>
        <w:t xml:space="preserve">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:</w:t>
      </w:r>
    </w:p>
    <w:p w14:paraId="353DC5C5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D8D403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diff nomebranch1..nomebranch2</w:t>
      </w:r>
    </w:p>
    <w:p w14:paraId="224A2878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11FF51F9" w14:textId="77777777" w:rsidR="006F5A81" w:rsidRPr="00CD784D" w:rsidRDefault="004970A5">
      <w:pPr>
        <w:pStyle w:val="Titolo2"/>
        <w:rPr>
          <w:lang w:val="it-IT"/>
        </w:rPr>
      </w:pPr>
      <w:r w:rsidRPr="00CD784D">
        <w:rPr>
          <w:lang w:val="it-IT"/>
        </w:rPr>
        <w:t xml:space="preserve">Unire due branch </w:t>
      </w:r>
    </w:p>
    <w:p w14:paraId="0AF870C9" w14:textId="77777777" w:rsidR="006F5A81" w:rsidRPr="00CD784D" w:rsidRDefault="006F5A81">
      <w:pPr>
        <w:rPr>
          <w:lang w:val="it-IT"/>
        </w:rPr>
      </w:pPr>
    </w:p>
    <w:p w14:paraId="780B92C0" w14:textId="77777777" w:rsidR="006F5A81" w:rsidRDefault="004970A5">
      <w:pPr>
        <w:rPr>
          <w:lang w:val="it-IT"/>
        </w:rPr>
      </w:pPr>
      <w:r>
        <w:rPr>
          <w:lang w:val="it-IT"/>
        </w:rPr>
        <w:t xml:space="preserve">Nel caso si voglia unire due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ci sono sostanzialmente due casistiche:</w:t>
      </w:r>
    </w:p>
    <w:p w14:paraId="6F09D7BE" w14:textId="77777777" w:rsidR="006F5A81" w:rsidRDefault="004970A5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branch1 è parente diretto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nel bran</w:t>
      </w:r>
      <w:r>
        <w:rPr>
          <w:lang w:val="it-IT"/>
        </w:rPr>
        <w:t>ch2</w:t>
      </w:r>
    </w:p>
    <w:p w14:paraId="67A687EF" w14:textId="77777777" w:rsidR="006F5A81" w:rsidRDefault="004970A5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Non sono parenti diretti</w:t>
      </w:r>
    </w:p>
    <w:p w14:paraId="7AB9DC06" w14:textId="77777777" w:rsidR="006F5A81" w:rsidRDefault="004970A5">
      <w:pPr>
        <w:rPr>
          <w:lang w:val="it-IT"/>
        </w:rPr>
      </w:pPr>
      <w:r>
        <w:rPr>
          <w:lang w:val="it-IT"/>
        </w:rPr>
        <w:t>Per parente diretto si intende che non ci sono diramazioni ma sono collegati direttamente</w:t>
      </w:r>
    </w:p>
    <w:p w14:paraId="473ACA37" w14:textId="77777777" w:rsidR="006F5A81" w:rsidRDefault="004970A5">
      <w:pPr>
        <w:jc w:val="both"/>
      </w:pPr>
      <w:r>
        <w:rPr>
          <w:noProof/>
        </w:rPr>
        <w:drawing>
          <wp:inline distT="0" distB="0" distL="0" distR="0" wp14:anchorId="04FEF0DF" wp14:editId="436B457F">
            <wp:extent cx="2870548" cy="1930673"/>
            <wp:effectExtent l="0" t="0" r="6002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548" cy="19306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6C7985" w14:textId="77777777" w:rsidR="006F5A81" w:rsidRDefault="004970A5">
      <w:pPr>
        <w:jc w:val="both"/>
        <w:rPr>
          <w:lang w:val="it-IT"/>
        </w:rPr>
      </w:pPr>
      <w:r>
        <w:rPr>
          <w:lang w:val="it-IT"/>
        </w:rPr>
        <w:t xml:space="preserve">Per esempio fix e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sono parenti diretti di master (</w:t>
      </w:r>
      <w:proofErr w:type="spellStart"/>
      <w:r>
        <w:rPr>
          <w:lang w:val="it-IT"/>
        </w:rPr>
        <w:t>main</w:t>
      </w:r>
      <w:proofErr w:type="spellEnd"/>
      <w:proofErr w:type="gramStart"/>
      <w:r>
        <w:rPr>
          <w:lang w:val="it-IT"/>
        </w:rPr>
        <w:t>) ,</w:t>
      </w:r>
      <w:proofErr w:type="gramEnd"/>
      <w:r>
        <w:rPr>
          <w:lang w:val="it-IT"/>
        </w:rPr>
        <w:t xml:space="preserve"> fix e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non sono fra loro parenti diretti</w:t>
      </w:r>
    </w:p>
    <w:p w14:paraId="1D7EBF7B" w14:textId="77777777" w:rsidR="006F5A81" w:rsidRDefault="006F5A81">
      <w:pPr>
        <w:jc w:val="both"/>
        <w:rPr>
          <w:lang w:val="it-IT"/>
        </w:rPr>
      </w:pPr>
    </w:p>
    <w:p w14:paraId="22849532" w14:textId="77777777" w:rsidR="006F5A81" w:rsidRDefault="004970A5">
      <w:pPr>
        <w:pStyle w:val="Titolo4"/>
        <w:rPr>
          <w:lang w:val="it-IT"/>
        </w:rPr>
      </w:pPr>
      <w:r>
        <w:rPr>
          <w:lang w:val="it-IT"/>
        </w:rPr>
        <w:lastRenderedPageBreak/>
        <w:t xml:space="preserve">Caso parenti </w:t>
      </w:r>
      <w:r>
        <w:rPr>
          <w:lang w:val="it-IT"/>
        </w:rPr>
        <w:t>diretti:</w:t>
      </w:r>
    </w:p>
    <w:p w14:paraId="535C6BE4" w14:textId="77777777" w:rsidR="006F5A81" w:rsidRDefault="006F5A81">
      <w:pPr>
        <w:rPr>
          <w:lang w:val="it-IT"/>
        </w:rPr>
      </w:pPr>
    </w:p>
    <w:p w14:paraId="1BA3E3AB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 w:rsidRPr="00CD784D"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 w:rsidRPr="00CD784D"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7961E8CA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merge fix</w:t>
      </w:r>
    </w:p>
    <w:p w14:paraId="3C2C8D23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142F4605" w14:textId="77777777" w:rsidR="006F5A81" w:rsidRDefault="004970A5">
      <w:pPr>
        <w:rPr>
          <w:lang w:val="it-IT"/>
        </w:rPr>
      </w:pPr>
      <w:r>
        <w:rPr>
          <w:lang w:val="it-IT"/>
        </w:rPr>
        <w:t xml:space="preserve">Stiamo quindi facendo un merge fra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master dove ci troviamo in questo momento (in azzurro in parentesi) e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fix. Dopo questo comando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master e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fix saranno sullo stesso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</w:p>
    <w:p w14:paraId="749DDA2C" w14:textId="77777777" w:rsidR="006F5A81" w:rsidRDefault="004970A5">
      <w:pPr>
        <w:pStyle w:val="Titolo3"/>
        <w:rPr>
          <w:lang w:val="it-IT"/>
        </w:rPr>
      </w:pPr>
      <w:r>
        <w:rPr>
          <w:lang w:val="it-IT"/>
        </w:rPr>
        <w:t xml:space="preserve">Vedere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che sono stati uniti </w:t>
      </w:r>
    </w:p>
    <w:p w14:paraId="66C7B834" w14:textId="77777777" w:rsidR="006F5A81" w:rsidRDefault="006F5A81">
      <w:pPr>
        <w:rPr>
          <w:lang w:val="it-IT"/>
        </w:rPr>
      </w:pPr>
    </w:p>
    <w:p w14:paraId="16F2843A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C756AC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branch --merged</w:t>
      </w:r>
    </w:p>
    <w:p w14:paraId="2A54E7C4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  fix</w:t>
      </w:r>
    </w:p>
    <w:p w14:paraId="164C179B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* </w:t>
      </w: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>master</w:t>
      </w:r>
    </w:p>
    <w:p w14:paraId="00326124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it-IT"/>
        </w:rPr>
      </w:pPr>
    </w:p>
    <w:p w14:paraId="27C54EAA" w14:textId="77777777" w:rsidR="006F5A81" w:rsidRPr="00CD784D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it-IT"/>
        </w:rPr>
      </w:pPr>
    </w:p>
    <w:p w14:paraId="57678628" w14:textId="77777777" w:rsidR="006F5A81" w:rsidRDefault="004970A5">
      <w:pPr>
        <w:pStyle w:val="Titolo4"/>
        <w:rPr>
          <w:lang w:val="it-IT"/>
        </w:rPr>
      </w:pPr>
      <w:r>
        <w:rPr>
          <w:lang w:val="it-IT"/>
        </w:rPr>
        <w:t>Caso parenti non diretti</w:t>
      </w:r>
    </w:p>
    <w:p w14:paraId="39928FD0" w14:textId="77777777" w:rsidR="006F5A81" w:rsidRDefault="006F5A81">
      <w:pPr>
        <w:rPr>
          <w:lang w:val="it-IT"/>
        </w:rPr>
      </w:pPr>
    </w:p>
    <w:p w14:paraId="46A3EBE3" w14:textId="77777777" w:rsidR="006F5A81" w:rsidRDefault="004970A5">
      <w:pPr>
        <w:rPr>
          <w:lang w:val="it-IT"/>
        </w:rPr>
      </w:pPr>
      <w:r>
        <w:rPr>
          <w:lang w:val="it-IT"/>
        </w:rPr>
        <w:t xml:space="preserve">Quando si va a fare un merge fra due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che non risultano es</w:t>
      </w:r>
      <w:r>
        <w:rPr>
          <w:lang w:val="it-IT"/>
        </w:rPr>
        <w:t xml:space="preserve">sere parenti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andrà a verificare la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comune ai due (nel caso del disegno la C2) e farà poi un paragone fra le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successive che sono state fatte in modo separato nei due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ed alla fine andrà ad eseguire il merge </w:t>
      </w:r>
    </w:p>
    <w:p w14:paraId="199D4EB1" w14:textId="77777777" w:rsidR="006F5A81" w:rsidRPr="00CD784D" w:rsidRDefault="004970A5">
      <w:pPr>
        <w:rPr>
          <w:lang w:val="it-IT"/>
        </w:rPr>
      </w:pPr>
      <w:r>
        <w:rPr>
          <w:lang w:val="it-IT"/>
        </w:rPr>
        <w:t>Il merge te lo farà quind</w:t>
      </w:r>
      <w:r>
        <w:rPr>
          <w:lang w:val="it-IT"/>
        </w:rPr>
        <w:t xml:space="preserve">i fare ma ti segnalerà un conflitto fra i due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. Infatti andando poi a vedere lo status vedremo che prima di </w:t>
      </w:r>
      <w:proofErr w:type="spellStart"/>
      <w:r>
        <w:rPr>
          <w:lang w:val="it-IT"/>
        </w:rPr>
        <w:t>committare</w:t>
      </w:r>
      <w:proofErr w:type="spellEnd"/>
      <w:r>
        <w:rPr>
          <w:lang w:val="it-IT"/>
        </w:rPr>
        <w:t xml:space="preserve"> occorrerà risolvere i conflitti </w:t>
      </w:r>
      <w:proofErr w:type="gramStart"/>
      <w:r>
        <w:rPr>
          <w:lang w:val="it-IT"/>
        </w:rPr>
        <w:t>( per</w:t>
      </w:r>
      <w:proofErr w:type="gramEnd"/>
      <w:r>
        <w:rPr>
          <w:lang w:val="it-IT"/>
        </w:rPr>
        <w:t xml:space="preserve"> esempio possiamo annullare il merge con </w:t>
      </w:r>
      <w:proofErr w:type="spellStart"/>
      <w:r>
        <w:rPr>
          <w:b/>
          <w:bCs/>
          <w:lang w:val="it-IT"/>
        </w:rPr>
        <w:t>git</w:t>
      </w:r>
      <w:proofErr w:type="spellEnd"/>
      <w:r>
        <w:rPr>
          <w:b/>
          <w:bCs/>
          <w:lang w:val="it-IT"/>
        </w:rPr>
        <w:t xml:space="preserve"> merge  - -</w:t>
      </w:r>
      <w:proofErr w:type="spellStart"/>
      <w:r>
        <w:rPr>
          <w:b/>
          <w:bCs/>
          <w:lang w:val="it-IT"/>
        </w:rPr>
        <w:t>abort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) </w:t>
      </w:r>
    </w:p>
    <w:p w14:paraId="42E08D01" w14:textId="77777777" w:rsidR="006F5A81" w:rsidRDefault="006F5A81">
      <w:pPr>
        <w:rPr>
          <w:lang w:val="it-IT"/>
        </w:rPr>
      </w:pPr>
    </w:p>
    <w:p w14:paraId="3B8E3BC0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 xml:space="preserve">Eliminare un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</w:t>
      </w:r>
    </w:p>
    <w:p w14:paraId="5A970D2A" w14:textId="77777777" w:rsidR="006F5A81" w:rsidRDefault="006F5A81">
      <w:pPr>
        <w:rPr>
          <w:lang w:val="it-IT"/>
        </w:rPr>
      </w:pPr>
    </w:p>
    <w:p w14:paraId="6FE0EAFB" w14:textId="77777777" w:rsidR="006F5A81" w:rsidRDefault="004970A5">
      <w:pPr>
        <w:rPr>
          <w:lang w:val="it-IT"/>
        </w:rPr>
      </w:pPr>
      <w:proofErr w:type="gramStart"/>
      <w:r>
        <w:rPr>
          <w:lang w:val="it-IT"/>
        </w:rPr>
        <w:t>Per ese</w:t>
      </w:r>
      <w:r>
        <w:rPr>
          <w:lang w:val="it-IT"/>
        </w:rPr>
        <w:t>mpio</w:t>
      </w:r>
      <w:proofErr w:type="gramEnd"/>
      <w:r>
        <w:rPr>
          <w:lang w:val="it-IT"/>
        </w:rPr>
        <w:t xml:space="preserve"> dopo questa merge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fix non risulta essere più di nessun aiuto e andrà allora eliminato.</w:t>
      </w:r>
    </w:p>
    <w:p w14:paraId="22A3A083" w14:textId="77777777" w:rsidR="006F5A81" w:rsidRDefault="004970A5">
      <w:pPr>
        <w:rPr>
          <w:lang w:val="it-IT"/>
        </w:rPr>
      </w:pPr>
      <w:r>
        <w:rPr>
          <w:lang w:val="it-IT"/>
        </w:rPr>
        <w:t xml:space="preserve">Per eliminare un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:</w:t>
      </w:r>
    </w:p>
    <w:p w14:paraId="7A5188D8" w14:textId="77777777" w:rsidR="006F5A81" w:rsidRDefault="004970A5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Se abbiamo fatto un merge precedentemente con questo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che vogliamo eliminare</w:t>
      </w:r>
    </w:p>
    <w:p w14:paraId="24FBBCB5" w14:textId="77777777" w:rsidR="006F5A81" w:rsidRPr="00CD784D" w:rsidRDefault="006F5A81">
      <w:pPr>
        <w:pStyle w:val="Paragrafoelenco"/>
        <w:suppressAutoHyphens w:val="0"/>
        <w:autoSpaceDE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  <w:lang w:val="it-IT"/>
        </w:rPr>
      </w:pPr>
    </w:p>
    <w:p w14:paraId="68833781" w14:textId="77777777" w:rsidR="006F5A81" w:rsidRDefault="004970A5">
      <w:pPr>
        <w:pStyle w:val="Paragrafoelenco"/>
        <w:suppressAutoHyphens w:val="0"/>
        <w:autoSpaceDE w:val="0"/>
        <w:spacing w:after="0" w:line="240" w:lineRule="auto"/>
        <w:ind w:left="360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F54235" w14:textId="77777777" w:rsidR="006F5A81" w:rsidRDefault="004970A5">
      <w:pPr>
        <w:pStyle w:val="Paragrafoelenco"/>
        <w:suppressAutoHyphens w:val="0"/>
        <w:autoSpaceDE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nome_branch</w:t>
      </w:r>
      <w:proofErr w:type="spellEnd"/>
    </w:p>
    <w:p w14:paraId="37F9A5C6" w14:textId="77777777" w:rsidR="006F5A81" w:rsidRDefault="006F5A81">
      <w:pPr>
        <w:pStyle w:val="Paragrafoelenco"/>
        <w:suppressAutoHyphens w:val="0"/>
        <w:autoSpaceDE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7F597172" w14:textId="77777777" w:rsidR="006F5A81" w:rsidRDefault="004970A5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Se non abbiamo fatto un merge precedente con questo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</w:t>
      </w:r>
    </w:p>
    <w:p w14:paraId="25621E6C" w14:textId="77777777" w:rsidR="006F5A81" w:rsidRDefault="006F5A81">
      <w:pPr>
        <w:pStyle w:val="Paragrafoelenco"/>
        <w:ind w:left="360"/>
        <w:rPr>
          <w:lang w:val="it-IT"/>
        </w:rPr>
      </w:pPr>
    </w:p>
    <w:p w14:paraId="4035E063" w14:textId="77777777" w:rsidR="006F5A81" w:rsidRDefault="004970A5">
      <w:pPr>
        <w:pStyle w:val="Paragrafoelenco"/>
        <w:ind w:left="360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EE16EB" w14:textId="77777777" w:rsidR="006F5A81" w:rsidRPr="00CD784D" w:rsidRDefault="004970A5">
      <w:pPr>
        <w:pStyle w:val="Paragrafoelenco"/>
        <w:ind w:left="360"/>
        <w:rPr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branch -D nome_branch</w:t>
      </w:r>
    </w:p>
    <w:p w14:paraId="61F23738" w14:textId="77777777" w:rsidR="006F5A81" w:rsidRDefault="006F5A81">
      <w:pPr>
        <w:rPr>
          <w:lang w:val="it-IT"/>
        </w:rPr>
      </w:pPr>
    </w:p>
    <w:p w14:paraId="243D574E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 xml:space="preserve">Risolvere conflitti durante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merge</w:t>
      </w:r>
    </w:p>
    <w:p w14:paraId="604B1DC1" w14:textId="77777777" w:rsidR="006F5A81" w:rsidRDefault="006F5A81">
      <w:pPr>
        <w:rPr>
          <w:lang w:val="it-IT"/>
        </w:rPr>
      </w:pPr>
    </w:p>
    <w:p w14:paraId="3CC16DD3" w14:textId="77777777" w:rsidR="006F5A81" w:rsidRDefault="004970A5">
      <w:pPr>
        <w:rPr>
          <w:lang w:val="it-IT"/>
        </w:rPr>
      </w:pPr>
      <w:r>
        <w:rPr>
          <w:lang w:val="it-IT"/>
        </w:rPr>
        <w:t>Andando ad utilizzare ed</w:t>
      </w:r>
      <w:r>
        <w:rPr>
          <w:lang w:val="it-IT"/>
        </w:rPr>
        <w:t xml:space="preserve">itor vi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ci indica quali sono i conflitti:</w:t>
      </w:r>
    </w:p>
    <w:p w14:paraId="639F0307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441967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file01.txt</w:t>
      </w:r>
    </w:p>
    <w:p w14:paraId="5D8F79E7" w14:textId="77777777" w:rsidR="006F5A81" w:rsidRPr="00CD784D" w:rsidRDefault="006F5A81"/>
    <w:p w14:paraId="64448BED" w14:textId="77777777" w:rsidR="006F5A81" w:rsidRDefault="004970A5">
      <w:pPr>
        <w:spacing w:after="0" w:line="25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hello </w:t>
      </w:r>
    </w:p>
    <w:p w14:paraId="34B8EA5A" w14:textId="77777777" w:rsidR="006F5A81" w:rsidRDefault="004970A5">
      <w:pPr>
        <w:spacing w:after="0" w:line="25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&lt;&lt;&lt;&lt;&lt;&lt;&lt;&lt;&lt;&lt;HEAD</w:t>
      </w:r>
    </w:p>
    <w:p w14:paraId="35033DB6" w14:textId="77777777" w:rsidR="006F5A81" w:rsidRDefault="004970A5">
      <w:pPr>
        <w:spacing w:after="0" w:line="25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line from fix</w:t>
      </w:r>
    </w:p>
    <w:p w14:paraId="58633FBD" w14:textId="77777777" w:rsidR="006F5A81" w:rsidRPr="00CD784D" w:rsidRDefault="004970A5">
      <w:pPr>
        <w:spacing w:after="0" w:line="256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=================</w:t>
      </w:r>
    </w:p>
    <w:p w14:paraId="72912094" w14:textId="77777777" w:rsidR="006F5A81" w:rsidRPr="00CD784D" w:rsidRDefault="004970A5">
      <w:pPr>
        <w:spacing w:after="0" w:line="256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New line from dev </w:t>
      </w:r>
    </w:p>
    <w:p w14:paraId="449BD5B0" w14:textId="77777777" w:rsidR="006F5A81" w:rsidRPr="00CD784D" w:rsidRDefault="004970A5">
      <w:pPr>
        <w:spacing w:after="0" w:line="256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 xml:space="preserve">&gt;&gt;&gt;&gt;&gt;&gt;&gt;&gt;&gt;&gt;dev </w:t>
      </w:r>
    </w:p>
    <w:p w14:paraId="29618799" w14:textId="77777777" w:rsidR="006F5A81" w:rsidRDefault="006F5A81">
      <w:pPr>
        <w:rPr>
          <w:lang w:val="it-IT"/>
        </w:rPr>
      </w:pPr>
    </w:p>
    <w:p w14:paraId="1D9BB713" w14:textId="77777777" w:rsidR="006F5A81" w:rsidRDefault="004970A5">
      <w:pPr>
        <w:rPr>
          <w:lang w:val="it-IT"/>
        </w:rPr>
      </w:pPr>
      <w:r>
        <w:rPr>
          <w:lang w:val="it-IT"/>
        </w:rPr>
        <w:t>Ci separa quindi ambienti tramite gli uguali disti</w:t>
      </w:r>
      <w:r>
        <w:rPr>
          <w:lang w:val="it-IT"/>
        </w:rPr>
        <w:t xml:space="preserve">nguendo quello contenuto nel master e quello contenuto in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</w:t>
      </w:r>
    </w:p>
    <w:p w14:paraId="79CB1A1B" w14:textId="77777777" w:rsidR="006F5A81" w:rsidRDefault="004970A5">
      <w:pPr>
        <w:rPr>
          <w:lang w:val="it-IT"/>
        </w:rPr>
      </w:pPr>
      <w:r>
        <w:rPr>
          <w:lang w:val="it-IT"/>
        </w:rPr>
        <w:t xml:space="preserve">Per eliminare righe o lo faccio </w:t>
      </w:r>
      <w:proofErr w:type="spellStart"/>
      <w:r>
        <w:rPr>
          <w:lang w:val="it-IT"/>
        </w:rPr>
        <w:t>entrando</w:t>
      </w:r>
      <w:proofErr w:type="spellEnd"/>
      <w:r>
        <w:rPr>
          <w:lang w:val="it-IT"/>
        </w:rPr>
        <w:t xml:space="preserve"> all’interno dell’editor con i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eliminandole manualmente o altrimenti muovendomi con il cursore e facendo </w:t>
      </w:r>
      <w:proofErr w:type="spellStart"/>
      <w:r>
        <w:rPr>
          <w:lang w:val="it-IT"/>
        </w:rPr>
        <w:t>d+d</w:t>
      </w:r>
      <w:proofErr w:type="spellEnd"/>
    </w:p>
    <w:p w14:paraId="7FB58593" w14:textId="77777777" w:rsidR="006F5A81" w:rsidRDefault="004970A5">
      <w:pPr>
        <w:rPr>
          <w:lang w:val="it-IT"/>
        </w:rPr>
      </w:pPr>
      <w:r>
        <w:rPr>
          <w:lang w:val="it-IT"/>
        </w:rPr>
        <w:t xml:space="preserve">Una volta effettuate le modifiche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</w:t>
      </w:r>
      <w:proofErr w:type="spellEnd"/>
      <w:r>
        <w:rPr>
          <w:lang w:val="it-IT"/>
        </w:rPr>
        <w:t xml:space="preserve"> .</w:t>
      </w:r>
      <w:proofErr w:type="gramEnd"/>
      <w:r>
        <w:rPr>
          <w:lang w:val="it-IT"/>
        </w:rPr>
        <w:t xml:space="preserve"> e poi </w:t>
      </w:r>
      <w:proofErr w:type="spellStart"/>
      <w:r>
        <w:rPr>
          <w:lang w:val="it-IT"/>
        </w:rPr>
        <w:t>committare</w:t>
      </w:r>
      <w:proofErr w:type="spellEnd"/>
      <w:r>
        <w:rPr>
          <w:lang w:val="it-IT"/>
        </w:rPr>
        <w:t>.</w:t>
      </w:r>
    </w:p>
    <w:p w14:paraId="71D25DB2" w14:textId="77777777" w:rsidR="006F5A81" w:rsidRDefault="006F5A81">
      <w:pPr>
        <w:rPr>
          <w:lang w:val="it-IT"/>
        </w:rPr>
      </w:pPr>
    </w:p>
    <w:p w14:paraId="2E617B43" w14:textId="77777777" w:rsidR="006F5A81" w:rsidRDefault="004970A5">
      <w:pPr>
        <w:pStyle w:val="Titolo1"/>
        <w:rPr>
          <w:lang w:val="it-IT"/>
        </w:rPr>
      </w:pPr>
      <w:r>
        <w:rPr>
          <w:lang w:val="it-IT"/>
        </w:rPr>
        <w:t>GitHub</w:t>
      </w:r>
    </w:p>
    <w:p w14:paraId="6CC28E15" w14:textId="77777777" w:rsidR="006F5A81" w:rsidRDefault="006F5A81">
      <w:pPr>
        <w:rPr>
          <w:lang w:val="it-IT"/>
        </w:rPr>
      </w:pPr>
    </w:p>
    <w:p w14:paraId="7ED1A62C" w14:textId="77777777" w:rsidR="006F5A81" w:rsidRDefault="004970A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Crei cartella all’interno di GitHub </w:t>
      </w:r>
    </w:p>
    <w:p w14:paraId="4BE0F193" w14:textId="77777777" w:rsidR="006F5A81" w:rsidRDefault="004970A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Una volta creata verremmo reindirizzati su pagina in cui GitHub da tutte info per andare ad aggiungere progetto creato in locale sul nostro pc </w:t>
      </w:r>
    </w:p>
    <w:p w14:paraId="0FA07D88" w14:textId="77777777" w:rsidR="006F5A81" w:rsidRDefault="006F5A81">
      <w:pPr>
        <w:pStyle w:val="Paragrafoelenco"/>
        <w:rPr>
          <w:lang w:val="it-IT"/>
        </w:rPr>
      </w:pPr>
    </w:p>
    <w:p w14:paraId="1AFC77D1" w14:textId="77777777" w:rsidR="006F5A81" w:rsidRDefault="004970A5">
      <w:pPr>
        <w:pStyle w:val="Paragrafoelenco"/>
        <w:numPr>
          <w:ilvl w:val="0"/>
          <w:numId w:val="5"/>
        </w:num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(master)</w:t>
      </w:r>
    </w:p>
    <w:p w14:paraId="628D433F" w14:textId="77777777" w:rsidR="006F5A81" w:rsidRPr="00CD784D" w:rsidRDefault="004970A5">
      <w:pPr>
        <w:pStyle w:val="Paragrafoelenc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remote add origin URL</w:t>
      </w:r>
    </w:p>
    <w:p w14:paraId="6059BC2C" w14:textId="77777777" w:rsidR="006F5A81" w:rsidRPr="00CD784D" w:rsidRDefault="006F5A81">
      <w:pPr>
        <w:pStyle w:val="Paragrafoelenco"/>
        <w:rPr>
          <w:rFonts w:ascii="Lucida Console" w:hAnsi="Lucida Console" w:cs="Lucida Console"/>
          <w:sz w:val="18"/>
          <w:szCs w:val="18"/>
          <w:lang w:val="it-IT"/>
        </w:rPr>
      </w:pPr>
    </w:p>
    <w:p w14:paraId="6D94E096" w14:textId="77777777" w:rsidR="006F5A81" w:rsidRDefault="004970A5">
      <w:pPr>
        <w:ind w:left="720"/>
        <w:rPr>
          <w:lang w:val="it-IT"/>
        </w:rPr>
      </w:pPr>
      <w:r>
        <w:rPr>
          <w:lang w:val="it-IT"/>
        </w:rPr>
        <w:t>Con URL si intende lo URL della cartella su GitHub che puoi ottenere dal tasto code su GitHub</w:t>
      </w:r>
    </w:p>
    <w:p w14:paraId="0378DD52" w14:textId="77777777" w:rsidR="006F5A81" w:rsidRDefault="004970A5">
      <w:pPr>
        <w:ind w:left="720"/>
        <w:rPr>
          <w:lang w:val="it-IT"/>
        </w:rPr>
      </w:pPr>
      <w:r>
        <w:rPr>
          <w:lang w:val="it-IT"/>
        </w:rPr>
        <w:t>Possiamo vedere info sul server remoto</w:t>
      </w:r>
    </w:p>
    <w:p w14:paraId="4ECF4BF5" w14:textId="77777777" w:rsidR="006F5A81" w:rsidRDefault="004970A5">
      <w:pPr>
        <w:suppressAutoHyphens w:val="0"/>
        <w:autoSpaceDE w:val="0"/>
        <w:spacing w:after="0" w:line="240" w:lineRule="auto"/>
        <w:ind w:firstLine="720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A1E68D" w14:textId="77777777" w:rsidR="006F5A81" w:rsidRPr="00CD784D" w:rsidRDefault="004970A5">
      <w:pPr>
        <w:suppressAutoHyphens w:val="0"/>
        <w:autoSpaceDE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remote show</w:t>
      </w:r>
    </w:p>
    <w:p w14:paraId="3B165BF5" w14:textId="77777777" w:rsidR="006F5A81" w:rsidRPr="00CD784D" w:rsidRDefault="004970A5">
      <w:pPr>
        <w:suppressAutoHyphens w:val="0"/>
        <w:autoSpaceDE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Origin</w:t>
      </w:r>
    </w:p>
    <w:p w14:paraId="63D28A56" w14:textId="77777777" w:rsidR="006F5A81" w:rsidRPr="00CD784D" w:rsidRDefault="006F5A81">
      <w:pPr>
        <w:suppressAutoHyphens w:val="0"/>
        <w:autoSpaceDE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it-IT"/>
        </w:rPr>
      </w:pPr>
    </w:p>
    <w:p w14:paraId="1F1203B9" w14:textId="77777777" w:rsidR="006F5A81" w:rsidRDefault="004970A5">
      <w:pPr>
        <w:suppressAutoHyphens w:val="0"/>
        <w:autoSpaceDE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>Oppure pi</w:t>
      </w:r>
      <w:r>
        <w:rPr>
          <w:rFonts w:ascii="Lucida Console" w:hAnsi="Lucida Console" w:cs="Lucida Console"/>
          <w:sz w:val="18"/>
          <w:szCs w:val="18"/>
          <w:lang w:val="it-IT"/>
        </w:rPr>
        <w:t xml:space="preserve">ù nel dettaglio visto che si </w:t>
      </w:r>
      <w:proofErr w:type="gramStart"/>
      <w:r>
        <w:rPr>
          <w:rFonts w:ascii="Lucida Console" w:hAnsi="Lucida Console" w:cs="Lucida Console"/>
          <w:sz w:val="18"/>
          <w:szCs w:val="18"/>
          <w:lang w:val="it-IT"/>
        </w:rPr>
        <w:t>chiamo</w:t>
      </w:r>
      <w:proofErr w:type="gram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</w:p>
    <w:p w14:paraId="11259B10" w14:textId="77777777" w:rsidR="006F5A81" w:rsidRDefault="006F5A81">
      <w:pPr>
        <w:suppressAutoHyphens w:val="0"/>
        <w:autoSpaceDE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it-IT"/>
        </w:rPr>
      </w:pPr>
    </w:p>
    <w:p w14:paraId="6ABA79E5" w14:textId="77777777" w:rsidR="006F5A81" w:rsidRDefault="004970A5">
      <w:pPr>
        <w:suppressAutoHyphens w:val="0"/>
        <w:autoSpaceDE w:val="0"/>
        <w:spacing w:after="0" w:line="240" w:lineRule="auto"/>
        <w:ind w:left="720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E3322B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show origin</w:t>
      </w:r>
    </w:p>
    <w:p w14:paraId="3D084548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14:paraId="0156B4B3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https://github.com/giovanniputrino-sdg/corso-git.git</w:t>
      </w:r>
    </w:p>
    <w:p w14:paraId="765EECD3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https://github.com/giovanniputrino-sdg/corso-git.git</w:t>
      </w:r>
    </w:p>
    <w:p w14:paraId="32B04487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master</w:t>
      </w:r>
    </w:p>
    <w:p w14:paraId="2F41C763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Remote branch:</w:t>
      </w:r>
    </w:p>
    <w:p w14:paraId="098ADA5D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master tracked</w:t>
      </w:r>
    </w:p>
    <w:p w14:paraId="2EE7DA82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Local branch configured for 'git pull':</w:t>
      </w:r>
    </w:p>
    <w:p w14:paraId="0FB673F6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master merges with remote master</w:t>
      </w:r>
    </w:p>
    <w:p w14:paraId="658B69D3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Local ref configured for 'git push':</w:t>
      </w:r>
    </w:p>
    <w:p w14:paraId="3067AC1B" w14:textId="77777777" w:rsidR="006F5A81" w:rsidRDefault="004970A5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master pushes to </w:t>
      </w:r>
      <w:r>
        <w:rPr>
          <w:rFonts w:ascii="Lucida Console" w:hAnsi="Lucida Console" w:cs="Lucida Console"/>
          <w:sz w:val="18"/>
          <w:szCs w:val="18"/>
        </w:rPr>
        <w:t>master (up to date)</w:t>
      </w:r>
    </w:p>
    <w:p w14:paraId="1442433B" w14:textId="77777777" w:rsidR="006F5A81" w:rsidRDefault="006F5A81">
      <w:pPr>
        <w:suppressAutoHyphens w:val="0"/>
        <w:autoSpaceDE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D19E37B" w14:textId="77777777" w:rsidR="006F5A81" w:rsidRPr="00CD784D" w:rsidRDefault="004970A5">
      <w:pPr>
        <w:rPr>
          <w:lang w:val="it-IT"/>
        </w:rPr>
      </w:pPr>
      <w:r>
        <w:tab/>
      </w:r>
      <w:r>
        <w:rPr>
          <w:lang w:val="it-IT"/>
        </w:rPr>
        <w:t xml:space="preserve">Abbiamo quindi tutte le info su dove avviene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fetch etc.</w:t>
      </w:r>
    </w:p>
    <w:p w14:paraId="7538D699" w14:textId="77777777" w:rsidR="006F5A81" w:rsidRDefault="004970A5">
      <w:pPr>
        <w:rPr>
          <w:lang w:val="it-IT"/>
        </w:rPr>
      </w:pPr>
      <w:r>
        <w:rPr>
          <w:lang w:val="it-IT"/>
        </w:rPr>
        <w:t>Si è creato quindi un collegamento fra il locale e il server di GitHub.</w:t>
      </w:r>
    </w:p>
    <w:p w14:paraId="208DA185" w14:textId="77777777" w:rsidR="006F5A81" w:rsidRDefault="006F5A81">
      <w:pPr>
        <w:rPr>
          <w:lang w:val="it-IT"/>
        </w:rPr>
      </w:pPr>
    </w:p>
    <w:p w14:paraId="747A418E" w14:textId="77777777" w:rsidR="006F5A81" w:rsidRDefault="006F5A81">
      <w:pPr>
        <w:rPr>
          <w:lang w:val="it-IT"/>
        </w:rPr>
      </w:pPr>
    </w:p>
    <w:p w14:paraId="1131E76A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>Rinominare Server remoto</w:t>
      </w:r>
    </w:p>
    <w:p w14:paraId="428786AE" w14:textId="77777777" w:rsidR="006F5A81" w:rsidRDefault="006F5A81">
      <w:pPr>
        <w:pStyle w:val="Titolo2"/>
        <w:rPr>
          <w:rFonts w:ascii="Lucida Console" w:hAnsi="Lucida Console" w:cs="Lucida Console"/>
          <w:color w:val="00BF00"/>
          <w:sz w:val="18"/>
          <w:szCs w:val="18"/>
          <w:lang w:val="it-IT"/>
        </w:rPr>
      </w:pPr>
    </w:p>
    <w:p w14:paraId="64468B63" w14:textId="77777777" w:rsidR="006F5A81" w:rsidRPr="00CD784D" w:rsidRDefault="004970A5">
      <w:pPr>
        <w:pStyle w:val="Paragrafoelenco"/>
        <w:suppressAutoHyphens w:val="0"/>
        <w:autoSpaceDE w:val="0"/>
        <w:spacing w:after="0" w:line="240" w:lineRule="auto"/>
        <w:ind w:left="0"/>
        <w:rPr>
          <w:lang w:val="it-IT"/>
        </w:rPr>
      </w:pP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 w:rsidRPr="00CD784D"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 w:rsidRPr="00CD784D"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015E4E6E" w14:textId="77777777" w:rsidR="006F5A81" w:rsidRDefault="004970A5">
      <w:pPr>
        <w:pStyle w:val="Paragrafoelenco"/>
        <w:suppressAutoHyphens w:val="0"/>
        <w:autoSpaceDE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nom</w:t>
      </w:r>
      <w:r>
        <w:rPr>
          <w:rFonts w:ascii="Lucida Console" w:hAnsi="Lucida Console" w:cs="Lucida Console"/>
          <w:sz w:val="18"/>
          <w:szCs w:val="18"/>
          <w:lang w:val="it-IT"/>
        </w:rPr>
        <w:t>e_server_old</w:t>
      </w:r>
      <w:proofErr w:type="spellEnd"/>
      <w:r>
        <w:rPr>
          <w:rFonts w:ascii="Lucida Console" w:hAnsi="Lucida Console" w:cs="Lucida Console"/>
          <w:sz w:val="18"/>
          <w:szCs w:val="18"/>
          <w:lang w:val="it-I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it-IT"/>
        </w:rPr>
        <w:t>nome_server_new</w:t>
      </w:r>
      <w:proofErr w:type="spellEnd"/>
    </w:p>
    <w:p w14:paraId="19F36FEF" w14:textId="77777777" w:rsidR="006F5A81" w:rsidRDefault="006F5A81">
      <w:pPr>
        <w:pStyle w:val="Paragrafoelenco"/>
        <w:suppressAutoHyphens w:val="0"/>
        <w:autoSpaceDE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  <w:lang w:val="it-IT"/>
        </w:rPr>
      </w:pPr>
    </w:p>
    <w:p w14:paraId="2B19F07B" w14:textId="77777777" w:rsidR="006F5A81" w:rsidRDefault="004970A5">
      <w:pPr>
        <w:pStyle w:val="Paragrafoelenco"/>
        <w:suppressAutoHyphens w:val="0"/>
        <w:autoSpaceDE w:val="0"/>
        <w:spacing w:after="0" w:line="240" w:lineRule="auto"/>
        <w:ind w:left="0"/>
        <w:rPr>
          <w:lang w:val="it-IT"/>
        </w:rPr>
      </w:pPr>
      <w:r>
        <w:rPr>
          <w:lang w:val="it-IT"/>
        </w:rPr>
        <w:t xml:space="preserve">Come si può vedere dall’inizio del punto 3 inizialmente l’avevo chiamato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 </w:t>
      </w:r>
    </w:p>
    <w:p w14:paraId="1D2B56B2" w14:textId="77777777" w:rsidR="006F5A81" w:rsidRDefault="006F5A81">
      <w:pPr>
        <w:pStyle w:val="Paragrafoelenco"/>
        <w:suppressAutoHyphens w:val="0"/>
        <w:autoSpaceDE w:val="0"/>
        <w:spacing w:after="0" w:line="240" w:lineRule="auto"/>
        <w:ind w:left="0"/>
        <w:rPr>
          <w:lang w:val="it-IT"/>
        </w:rPr>
      </w:pPr>
    </w:p>
    <w:p w14:paraId="22A9A8BF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>Cancellare server remoto</w:t>
      </w:r>
    </w:p>
    <w:p w14:paraId="61BB5A73" w14:textId="77777777" w:rsidR="006F5A81" w:rsidRDefault="006F5A81">
      <w:pPr>
        <w:suppressAutoHyphens w:val="0"/>
        <w:autoSpaceDE w:val="0"/>
        <w:spacing w:after="0" w:line="240" w:lineRule="auto"/>
        <w:ind w:left="1080"/>
        <w:rPr>
          <w:b/>
          <w:bCs/>
          <w:lang w:val="it-IT"/>
        </w:rPr>
      </w:pPr>
    </w:p>
    <w:p w14:paraId="6B89D2AA" w14:textId="77777777" w:rsidR="006F5A81" w:rsidRPr="00CD784D" w:rsidRDefault="004970A5">
      <w:pPr>
        <w:suppressAutoHyphens w:val="0"/>
        <w:autoSpaceDE w:val="0"/>
        <w:spacing w:after="0" w:line="240" w:lineRule="auto"/>
        <w:rPr>
          <w:lang w:val="it-IT"/>
        </w:rPr>
      </w:pPr>
      <w:r w:rsidRPr="00CD784D">
        <w:rPr>
          <w:rFonts w:ascii="Lucida Console" w:hAnsi="Lucida Console" w:cs="Lucida Console"/>
          <w:color w:val="00BF00"/>
          <w:sz w:val="18"/>
          <w:szCs w:val="18"/>
          <w:lang w:val="it-IT"/>
        </w:rPr>
        <w:t xml:space="preserve">putrinog@SDGNB681 </w:t>
      </w:r>
      <w:r w:rsidRPr="00CD784D">
        <w:rPr>
          <w:rFonts w:ascii="Lucida Console" w:hAnsi="Lucida Console" w:cs="Lucida Console"/>
          <w:color w:val="BF00BF"/>
          <w:sz w:val="18"/>
          <w:szCs w:val="18"/>
          <w:lang w:val="it-IT"/>
        </w:rPr>
        <w:t xml:space="preserve">MINGW64 </w:t>
      </w:r>
      <w:r w:rsidRPr="00CD784D">
        <w:rPr>
          <w:rFonts w:ascii="Lucida Console" w:hAnsi="Lucida Console" w:cs="Lucida Console"/>
          <w:color w:val="BFBF00"/>
          <w:sz w:val="18"/>
          <w:szCs w:val="18"/>
          <w:lang w:val="it-IT"/>
        </w:rPr>
        <w:t>~/Desktop/repo</w:t>
      </w:r>
      <w:r w:rsidRPr="00CD784D">
        <w:rPr>
          <w:rFonts w:ascii="Lucida Console" w:hAnsi="Lucida Console" w:cs="Lucida Console"/>
          <w:color w:val="00BFBF"/>
          <w:sz w:val="18"/>
          <w:szCs w:val="18"/>
          <w:lang w:val="it-IT"/>
        </w:rPr>
        <w:t xml:space="preserve"> (master)</w:t>
      </w:r>
    </w:p>
    <w:p w14:paraId="2163C709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remote remove nome_server</w:t>
      </w:r>
    </w:p>
    <w:p w14:paraId="0BD760BD" w14:textId="77777777" w:rsidR="006F5A81" w:rsidRPr="00CD784D" w:rsidRDefault="006F5A81">
      <w:pPr>
        <w:suppressAutoHyphens w:val="0"/>
        <w:autoSpaceDE w:val="0"/>
        <w:spacing w:after="0" w:line="240" w:lineRule="auto"/>
        <w:ind w:left="1080"/>
        <w:rPr>
          <w:b/>
          <w:bCs/>
          <w:lang w:val="it-IT"/>
        </w:rPr>
      </w:pPr>
    </w:p>
    <w:p w14:paraId="60A6FC8A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 xml:space="preserve">Sincronizzare il </w:t>
      </w:r>
      <w:proofErr w:type="spellStart"/>
      <w:r>
        <w:rPr>
          <w:lang w:val="it-IT"/>
        </w:rPr>
        <w:t>local</w:t>
      </w:r>
      <w:proofErr w:type="spellEnd"/>
      <w:r>
        <w:rPr>
          <w:lang w:val="it-IT"/>
        </w:rPr>
        <w:t xml:space="preserve"> con la </w:t>
      </w:r>
      <w:r>
        <w:rPr>
          <w:lang w:val="it-IT"/>
        </w:rPr>
        <w:t xml:space="preserve">repository remota </w:t>
      </w:r>
    </w:p>
    <w:p w14:paraId="013317B9" w14:textId="77777777" w:rsidR="006F5A81" w:rsidRDefault="006F5A81">
      <w:pPr>
        <w:rPr>
          <w:lang w:val="it-IT"/>
        </w:rPr>
      </w:pPr>
    </w:p>
    <w:p w14:paraId="2021C2AA" w14:textId="77777777" w:rsidR="006F5A81" w:rsidRDefault="004970A5">
      <w:pPr>
        <w:rPr>
          <w:lang w:val="it-IT"/>
        </w:rPr>
      </w:pPr>
      <w:r>
        <w:rPr>
          <w:lang w:val="it-IT"/>
        </w:rPr>
        <w:t>Se per esempio sono stati aggiunti dei file sul repository e vogliamo avere una sincronizzazione con quello che abbiamo in locale possiamo utilizzare due metodi</w:t>
      </w:r>
    </w:p>
    <w:p w14:paraId="4A35BEE9" w14:textId="77777777" w:rsidR="006F5A81" w:rsidRPr="00CD784D" w:rsidRDefault="004970A5">
      <w:pPr>
        <w:pStyle w:val="Titolo3"/>
      </w:pPr>
      <w:r w:rsidRPr="00CD784D">
        <w:t xml:space="preserve">Fetch </w:t>
      </w:r>
    </w:p>
    <w:p w14:paraId="0AE9DD1B" w14:textId="77777777" w:rsidR="006F5A81" w:rsidRPr="00CD784D" w:rsidRDefault="006F5A81"/>
    <w:p w14:paraId="48D4188B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E6E22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fetch</w:t>
      </w:r>
    </w:p>
    <w:p w14:paraId="2393B577" w14:textId="77777777" w:rsidR="006F5A81" w:rsidRDefault="006F5A81">
      <w:pPr>
        <w:rPr>
          <w:lang w:val="it-IT"/>
        </w:rPr>
      </w:pPr>
    </w:p>
    <w:p w14:paraId="74A56906" w14:textId="77777777" w:rsidR="006F5A81" w:rsidRDefault="004970A5">
      <w:pPr>
        <w:rPr>
          <w:lang w:val="it-IT"/>
        </w:rPr>
      </w:pPr>
      <w:r>
        <w:rPr>
          <w:lang w:val="it-IT"/>
        </w:rPr>
        <w:t>Face</w:t>
      </w:r>
      <w:r>
        <w:rPr>
          <w:lang w:val="it-IT"/>
        </w:rPr>
        <w:t xml:space="preserve">ndo poi status ci indica di quante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siamo indietro rispetto al server remoto ed occorrerà allora fare una merge </w:t>
      </w:r>
    </w:p>
    <w:p w14:paraId="08BB005F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09F34A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merge origin/master</w:t>
      </w:r>
    </w:p>
    <w:p w14:paraId="5DC708E4" w14:textId="77777777" w:rsidR="006F5A81" w:rsidRDefault="006F5A81">
      <w:pPr>
        <w:rPr>
          <w:lang w:val="it-IT"/>
        </w:rPr>
      </w:pPr>
    </w:p>
    <w:p w14:paraId="37ACF6B5" w14:textId="77777777" w:rsidR="006F5A81" w:rsidRDefault="004970A5">
      <w:pPr>
        <w:rPr>
          <w:lang w:val="it-IT"/>
        </w:rPr>
      </w:pPr>
      <w:r>
        <w:rPr>
          <w:lang w:val="it-IT"/>
        </w:rPr>
        <w:t xml:space="preserve">Con il nuovo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creato che prende il nome di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>/mast</w:t>
      </w:r>
      <w:r>
        <w:rPr>
          <w:lang w:val="it-IT"/>
        </w:rPr>
        <w:t>er</w:t>
      </w:r>
    </w:p>
    <w:p w14:paraId="01815C78" w14:textId="77777777" w:rsidR="006F5A81" w:rsidRPr="00CD784D" w:rsidRDefault="004970A5">
      <w:pPr>
        <w:pStyle w:val="Titolo3"/>
      </w:pPr>
      <w:r w:rsidRPr="00CD784D">
        <w:t>Pull</w:t>
      </w:r>
    </w:p>
    <w:p w14:paraId="5AC50B7C" w14:textId="77777777" w:rsidR="006F5A81" w:rsidRPr="00CD784D" w:rsidRDefault="006F5A81"/>
    <w:p w14:paraId="54566E1C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CB1A37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pull</w:t>
      </w:r>
    </w:p>
    <w:p w14:paraId="14B974FE" w14:textId="77777777" w:rsidR="006F5A81" w:rsidRPr="00CD784D" w:rsidRDefault="006F5A81">
      <w:pPr>
        <w:rPr>
          <w:lang w:val="it-IT"/>
        </w:rPr>
      </w:pPr>
    </w:p>
    <w:p w14:paraId="29C9F2EA" w14:textId="77777777" w:rsidR="006F5A81" w:rsidRDefault="004970A5">
      <w:pPr>
        <w:rPr>
          <w:lang w:val="it-IT"/>
        </w:rPr>
      </w:pPr>
      <w:r>
        <w:rPr>
          <w:lang w:val="it-IT"/>
        </w:rPr>
        <w:t>Con pull si sincronizza e allo stesso tempo si fa anche la merge.</w:t>
      </w:r>
    </w:p>
    <w:p w14:paraId="4378CF27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 xml:space="preserve">Clonare repository da GitHub </w:t>
      </w:r>
    </w:p>
    <w:p w14:paraId="0CAFE456" w14:textId="77777777" w:rsidR="006F5A81" w:rsidRDefault="006F5A81">
      <w:pPr>
        <w:rPr>
          <w:lang w:val="it-IT"/>
        </w:rPr>
      </w:pPr>
    </w:p>
    <w:p w14:paraId="52D77090" w14:textId="77777777" w:rsidR="006F5A81" w:rsidRDefault="004970A5">
      <w:pPr>
        <w:rPr>
          <w:lang w:val="it-IT"/>
        </w:rPr>
      </w:pPr>
      <w:r>
        <w:rPr>
          <w:lang w:val="it-IT"/>
        </w:rPr>
        <w:t>Nel caso in cui volessimo lavorare in locale sul progetto di qualcun altro si potrà clon</w:t>
      </w:r>
      <w:r>
        <w:rPr>
          <w:lang w:val="it-IT"/>
        </w:rPr>
        <w:t xml:space="preserve">are la cartella </w:t>
      </w:r>
    </w:p>
    <w:p w14:paraId="2E061C6E" w14:textId="77777777" w:rsidR="006F5A81" w:rsidRDefault="006F5A81">
      <w:pPr>
        <w:rPr>
          <w:lang w:val="it-IT"/>
        </w:rPr>
      </w:pPr>
    </w:p>
    <w:p w14:paraId="3B7D72D1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AA8102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clone URL</w:t>
      </w:r>
    </w:p>
    <w:p w14:paraId="662415B2" w14:textId="77777777" w:rsidR="006F5A81" w:rsidRDefault="006F5A81">
      <w:pPr>
        <w:rPr>
          <w:lang w:val="it-IT"/>
        </w:rPr>
      </w:pPr>
    </w:p>
    <w:p w14:paraId="1161440E" w14:textId="77777777" w:rsidR="006F5A81" w:rsidRDefault="004970A5">
      <w:pPr>
        <w:rPr>
          <w:lang w:val="it-IT"/>
        </w:rPr>
      </w:pPr>
      <w:r>
        <w:rPr>
          <w:lang w:val="it-IT"/>
        </w:rPr>
        <w:t xml:space="preserve">Dove con URL si ha l’URL della cartella su GitHub. Si può anche specificare un nuovo nome con </w:t>
      </w:r>
    </w:p>
    <w:p w14:paraId="5B7C8043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516680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URL </w:t>
      </w:r>
      <w:proofErr w:type="spellStart"/>
      <w:r>
        <w:rPr>
          <w:rFonts w:ascii="Lucida Console" w:hAnsi="Lucida Console" w:cs="Lucida Console"/>
          <w:sz w:val="18"/>
          <w:szCs w:val="18"/>
        </w:rPr>
        <w:t>new_name</w:t>
      </w:r>
      <w:proofErr w:type="spellEnd"/>
    </w:p>
    <w:p w14:paraId="17D62660" w14:textId="77777777" w:rsidR="006F5A81" w:rsidRPr="00CD784D" w:rsidRDefault="004970A5">
      <w:pPr>
        <w:pStyle w:val="Titolo2"/>
      </w:pPr>
      <w:r w:rsidRPr="00CD784D">
        <w:t xml:space="preserve">Fork </w:t>
      </w:r>
    </w:p>
    <w:p w14:paraId="0D8AFD9B" w14:textId="77777777" w:rsidR="006F5A81" w:rsidRPr="00CD784D" w:rsidRDefault="006F5A81"/>
    <w:p w14:paraId="282FD6C9" w14:textId="77777777" w:rsidR="006F5A81" w:rsidRDefault="004970A5">
      <w:pPr>
        <w:rPr>
          <w:lang w:val="it-IT"/>
        </w:rPr>
      </w:pPr>
      <w:r>
        <w:rPr>
          <w:lang w:val="it-IT"/>
        </w:rPr>
        <w:t xml:space="preserve">Un </w:t>
      </w:r>
      <w:proofErr w:type="spellStart"/>
      <w:r>
        <w:rPr>
          <w:lang w:val="it-IT"/>
        </w:rPr>
        <w:t>fork</w:t>
      </w:r>
      <w:proofErr w:type="spellEnd"/>
      <w:r>
        <w:rPr>
          <w:lang w:val="it-IT"/>
        </w:rPr>
        <w:t xml:space="preserve"> è un clone </w:t>
      </w:r>
      <w:proofErr w:type="gramStart"/>
      <w:r>
        <w:rPr>
          <w:lang w:val="it-IT"/>
        </w:rPr>
        <w:t>della repository</w:t>
      </w:r>
      <w:proofErr w:type="gramEnd"/>
      <w:r>
        <w:rPr>
          <w:lang w:val="it-IT"/>
        </w:rPr>
        <w:t xml:space="preserve"> che ci interessa sul nostro account: è come se si effettuasse il comando clone ma a livello di server questa volta. Avremo in questo modo la possibilità di effettuare </w:t>
      </w:r>
      <w:r>
        <w:rPr>
          <w:lang w:val="it-IT"/>
        </w:rPr>
        <w:lastRenderedPageBreak/>
        <w:t>modifiche e fare poi quello che si ch</w:t>
      </w:r>
      <w:r>
        <w:rPr>
          <w:lang w:val="it-IT"/>
        </w:rPr>
        <w:t xml:space="preserve">iama pull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, ovvero notifiche al </w:t>
      </w:r>
      <w:proofErr w:type="spellStart"/>
      <w:r>
        <w:rPr>
          <w:lang w:val="it-IT"/>
        </w:rPr>
        <w:t>manteiner</w:t>
      </w:r>
      <w:proofErr w:type="spellEnd"/>
      <w:r>
        <w:rPr>
          <w:lang w:val="it-IT"/>
        </w:rPr>
        <w:t xml:space="preserve"> di modifiche da parte nostra riguardo il progetto. Se queste pull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sono accettate diventiamo contributor del progetto.</w:t>
      </w:r>
    </w:p>
    <w:p w14:paraId="4E4FAEB1" w14:textId="77777777" w:rsidR="006F5A81" w:rsidRDefault="004970A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Vai sul progetto che ti interessa</w:t>
      </w:r>
    </w:p>
    <w:p w14:paraId="61ED95B0" w14:textId="77777777" w:rsidR="006F5A81" w:rsidRDefault="004970A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Lo </w:t>
      </w:r>
      <w:proofErr w:type="spellStart"/>
      <w:r>
        <w:rPr>
          <w:lang w:val="it-IT"/>
        </w:rPr>
        <w:t>forki</w:t>
      </w:r>
      <w:proofErr w:type="spellEnd"/>
      <w:r>
        <w:rPr>
          <w:lang w:val="it-IT"/>
        </w:rPr>
        <w:t xml:space="preserve"> </w:t>
      </w:r>
    </w:p>
    <w:p w14:paraId="72947586" w14:textId="77777777" w:rsidR="006F5A81" w:rsidRDefault="004970A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Lo cloni in locale in </w:t>
      </w:r>
      <w:proofErr w:type="gramStart"/>
      <w:r>
        <w:rPr>
          <w:lang w:val="it-IT"/>
        </w:rPr>
        <w:t>un nuova</w:t>
      </w:r>
      <w:proofErr w:type="gramEnd"/>
      <w:r>
        <w:rPr>
          <w:lang w:val="it-IT"/>
        </w:rPr>
        <w:t xml:space="preserve"> cartel</w:t>
      </w:r>
      <w:r>
        <w:rPr>
          <w:lang w:val="it-IT"/>
        </w:rPr>
        <w:t>la</w:t>
      </w:r>
    </w:p>
    <w:p w14:paraId="446D87CC" w14:textId="77777777" w:rsidR="006F5A81" w:rsidRDefault="004970A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Fai le modifiche che vuoi </w:t>
      </w:r>
    </w:p>
    <w:p w14:paraId="38FF692A" w14:textId="77777777" w:rsidR="006F5A81" w:rsidRDefault="004970A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Le aggiungi e le </w:t>
      </w:r>
      <w:proofErr w:type="spellStart"/>
      <w:r>
        <w:rPr>
          <w:lang w:val="it-IT"/>
        </w:rPr>
        <w:t>committi</w:t>
      </w:r>
      <w:proofErr w:type="spellEnd"/>
      <w:r>
        <w:rPr>
          <w:lang w:val="it-IT"/>
        </w:rPr>
        <w:t xml:space="preserve"> </w:t>
      </w:r>
    </w:p>
    <w:p w14:paraId="397231BF" w14:textId="77777777" w:rsidR="006F5A81" w:rsidRDefault="004970A5">
      <w:pPr>
        <w:pStyle w:val="Paragrafoelenco"/>
        <w:rPr>
          <w:lang w:val="it-IT"/>
        </w:rPr>
      </w:pPr>
      <w:r>
        <w:rPr>
          <w:lang w:val="it-IT"/>
        </w:rPr>
        <w:t xml:space="preserve">Una volta fatto tutto questo devi fare pull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(menu a tendina della repository </w:t>
      </w:r>
      <w:proofErr w:type="spellStart"/>
      <w:r>
        <w:rPr>
          <w:lang w:val="it-IT"/>
        </w:rPr>
        <w:t>forkato</w:t>
      </w:r>
      <w:proofErr w:type="spellEnd"/>
      <w:r>
        <w:rPr>
          <w:lang w:val="it-IT"/>
        </w:rPr>
        <w:t xml:space="preserve"> che si trova ora sul tuo account e clicchi “</w:t>
      </w:r>
      <w:proofErr w:type="spellStart"/>
      <w:r>
        <w:rPr>
          <w:lang w:val="it-IT"/>
        </w:rPr>
        <w:t>contribute</w:t>
      </w:r>
      <w:proofErr w:type="spellEnd"/>
      <w:r>
        <w:rPr>
          <w:lang w:val="it-IT"/>
        </w:rPr>
        <w:t xml:space="preserve">” e open pull </w:t>
      </w:r>
      <w:proofErr w:type="spellStart"/>
      <w:r>
        <w:rPr>
          <w:lang w:val="it-IT"/>
        </w:rPr>
        <w:t>request</w:t>
      </w:r>
      <w:proofErr w:type="spellEnd"/>
    </w:p>
    <w:p w14:paraId="6CEB3CC8" w14:textId="77777777" w:rsidR="006F5A81" w:rsidRDefault="004970A5">
      <w:pPr>
        <w:pStyle w:val="Titolo2"/>
        <w:rPr>
          <w:lang w:val="it-IT"/>
        </w:rPr>
      </w:pPr>
      <w:r>
        <w:rPr>
          <w:lang w:val="it-IT"/>
        </w:rPr>
        <w:t xml:space="preserve">Sincronizzare </w:t>
      </w:r>
      <w:proofErr w:type="spellStart"/>
      <w:r>
        <w:rPr>
          <w:lang w:val="it-IT"/>
        </w:rPr>
        <w:t>Fork</w:t>
      </w:r>
      <w:proofErr w:type="spellEnd"/>
      <w:r>
        <w:rPr>
          <w:lang w:val="it-IT"/>
        </w:rPr>
        <w:t xml:space="preserve"> con repo or</w:t>
      </w:r>
      <w:r>
        <w:rPr>
          <w:lang w:val="it-IT"/>
        </w:rPr>
        <w:t xml:space="preserve">iginaria </w:t>
      </w:r>
    </w:p>
    <w:p w14:paraId="1787C10A" w14:textId="77777777" w:rsidR="006F5A81" w:rsidRDefault="006F5A81">
      <w:pPr>
        <w:rPr>
          <w:lang w:val="it-IT"/>
        </w:rPr>
      </w:pPr>
    </w:p>
    <w:p w14:paraId="4E056430" w14:textId="77777777" w:rsidR="006F5A81" w:rsidRDefault="004970A5">
      <w:pPr>
        <w:rPr>
          <w:lang w:val="it-IT"/>
        </w:rPr>
      </w:pPr>
      <w:r>
        <w:rPr>
          <w:lang w:val="it-IT"/>
        </w:rPr>
        <w:t xml:space="preserve">Apri la </w:t>
      </w:r>
      <w:proofErr w:type="spellStart"/>
      <w:r>
        <w:rPr>
          <w:lang w:val="it-IT"/>
        </w:rPr>
        <w:t>bash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della repo </w:t>
      </w:r>
      <w:proofErr w:type="spellStart"/>
      <w:r>
        <w:rPr>
          <w:lang w:val="it-IT"/>
        </w:rPr>
        <w:t>forkata</w:t>
      </w:r>
      <w:proofErr w:type="spellEnd"/>
      <w:r>
        <w:rPr>
          <w:lang w:val="it-IT"/>
        </w:rPr>
        <w:t>:</w:t>
      </w:r>
    </w:p>
    <w:p w14:paraId="3FE1712F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FF98E" w14:textId="77777777" w:rsidR="006F5A81" w:rsidRPr="00CD784D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  <w:r w:rsidRPr="00CD784D">
        <w:rPr>
          <w:rFonts w:ascii="Lucida Console" w:hAnsi="Lucida Console" w:cs="Lucida Console"/>
          <w:sz w:val="18"/>
          <w:szCs w:val="18"/>
          <w:lang w:val="it-IT"/>
        </w:rPr>
        <w:t>$ git remote -v</w:t>
      </w:r>
    </w:p>
    <w:p w14:paraId="4DD5A27D" w14:textId="77777777" w:rsidR="006F5A81" w:rsidRDefault="006F5A81">
      <w:pPr>
        <w:rPr>
          <w:lang w:val="it-IT"/>
        </w:rPr>
      </w:pPr>
    </w:p>
    <w:p w14:paraId="17C77073" w14:textId="77777777" w:rsidR="006F5A81" w:rsidRPr="00CD784D" w:rsidRDefault="004970A5">
      <w:r>
        <w:rPr>
          <w:lang w:val="it-IT"/>
        </w:rPr>
        <w:t xml:space="preserve">Altro modo più conciso per farti vedere dove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e pull. </w:t>
      </w:r>
      <w:r w:rsidRPr="00CD784D">
        <w:t>Poi fai:</w:t>
      </w:r>
    </w:p>
    <w:p w14:paraId="5931B9DA" w14:textId="77777777" w:rsidR="006F5A81" w:rsidRDefault="004970A5">
      <w:pPr>
        <w:suppressAutoHyphens w:val="0"/>
        <w:autoSpaceDE w:val="0"/>
        <w:spacing w:after="0" w:line="240" w:lineRule="auto"/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putrinog@SDGNB681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B3C45F" w14:textId="77777777" w:rsidR="006F5A81" w:rsidRDefault="004970A5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</w:t>
      </w:r>
      <w:r>
        <w:rPr>
          <w:rFonts w:ascii="Lucida Console" w:hAnsi="Lucida Console" w:cs="Lucida Console"/>
          <w:sz w:val="18"/>
          <w:szCs w:val="18"/>
        </w:rPr>
        <w:t>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upstream </w:t>
      </w:r>
      <w:proofErr w:type="spellStart"/>
      <w:r>
        <w:rPr>
          <w:rFonts w:ascii="Lucida Console" w:hAnsi="Lucida Console" w:cs="Lucida Console"/>
          <w:sz w:val="18"/>
          <w:szCs w:val="18"/>
        </w:rPr>
        <w:t>URL_repository</w:t>
      </w:r>
      <w:proofErr w:type="spellEnd"/>
    </w:p>
    <w:p w14:paraId="02816B19" w14:textId="77777777" w:rsidR="006F5A81" w:rsidRDefault="006F5A81"/>
    <w:p w14:paraId="39F657DA" w14:textId="77777777" w:rsidR="006F5A81" w:rsidRDefault="004970A5">
      <w:pPr>
        <w:rPr>
          <w:lang w:val="it-IT"/>
        </w:rPr>
      </w:pPr>
      <w:r>
        <w:rPr>
          <w:lang w:val="it-IT"/>
        </w:rPr>
        <w:t xml:space="preserve">Dove upstream è un nome qualsiasi. In questo modo se rifai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remote -v vedrai che è stato aggiunto </w:t>
      </w:r>
      <w:proofErr w:type="spellStart"/>
      <w:r>
        <w:rPr>
          <w:lang w:val="it-IT"/>
        </w:rPr>
        <w:t>l’url</w:t>
      </w:r>
      <w:proofErr w:type="spellEnd"/>
      <w:r>
        <w:rPr>
          <w:lang w:val="it-IT"/>
        </w:rPr>
        <w:t xml:space="preserve"> della repository originale e questo ci permetterà di fare fetch e/pull per sincronizzare </w:t>
      </w:r>
      <w:proofErr w:type="gramStart"/>
      <w:r>
        <w:rPr>
          <w:lang w:val="it-IT"/>
        </w:rPr>
        <w:t>le repository</w:t>
      </w:r>
      <w:proofErr w:type="gramEnd"/>
      <w:r>
        <w:rPr>
          <w:lang w:val="it-IT"/>
        </w:rPr>
        <w:t>.</w:t>
      </w:r>
    </w:p>
    <w:p w14:paraId="3A9521C3" w14:textId="77777777" w:rsidR="006F5A81" w:rsidRPr="00CD784D" w:rsidRDefault="004970A5">
      <w:pPr>
        <w:rPr>
          <w:lang w:val="it-IT"/>
        </w:rPr>
      </w:pPr>
      <w:r>
        <w:rPr>
          <w:lang w:val="it-IT"/>
        </w:rPr>
        <w:t xml:space="preserve">Dopo diche </w:t>
      </w:r>
      <w:r>
        <w:rPr>
          <w:lang w:val="it-IT"/>
        </w:rPr>
        <w:t xml:space="preserve">occorrerà fare </w:t>
      </w:r>
      <w:proofErr w:type="spellStart"/>
      <w:r>
        <w:rPr>
          <w:b/>
          <w:bCs/>
          <w:lang w:val="it-IT"/>
        </w:rPr>
        <w:t>git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push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per fare passare questa sincronizzazione dal locale a remoto </w:t>
      </w:r>
    </w:p>
    <w:p w14:paraId="063CFEF9" w14:textId="77777777" w:rsidR="006F5A81" w:rsidRDefault="006F5A81">
      <w:pPr>
        <w:rPr>
          <w:lang w:val="it-IT"/>
        </w:rPr>
      </w:pPr>
    </w:p>
    <w:p w14:paraId="6D0E54B8" w14:textId="77777777" w:rsidR="006F5A81" w:rsidRDefault="006F5A81">
      <w:pPr>
        <w:rPr>
          <w:lang w:val="it-IT"/>
        </w:rPr>
      </w:pPr>
    </w:p>
    <w:p w14:paraId="59D514DF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5E8E9CEE" w14:textId="77777777" w:rsidR="006F5A81" w:rsidRDefault="006F5A81">
      <w:pPr>
        <w:suppressAutoHyphens w:val="0"/>
        <w:autoSpaceDE w:val="0"/>
        <w:spacing w:after="0" w:line="240" w:lineRule="auto"/>
        <w:rPr>
          <w:rFonts w:ascii="Lucida Console" w:hAnsi="Lucida Console" w:cs="Lucida Console"/>
          <w:sz w:val="18"/>
          <w:szCs w:val="18"/>
          <w:lang w:val="it-IT"/>
        </w:rPr>
      </w:pPr>
    </w:p>
    <w:p w14:paraId="20274236" w14:textId="77777777" w:rsidR="006F5A81" w:rsidRDefault="006F5A81">
      <w:pPr>
        <w:rPr>
          <w:lang w:val="it-IT"/>
        </w:rPr>
      </w:pPr>
    </w:p>
    <w:p w14:paraId="1D23CCBD" w14:textId="77777777" w:rsidR="006F5A81" w:rsidRDefault="006F5A81">
      <w:pPr>
        <w:suppressAutoHyphens w:val="0"/>
        <w:autoSpaceDE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it-IT"/>
        </w:rPr>
      </w:pPr>
    </w:p>
    <w:p w14:paraId="01722E34" w14:textId="77777777" w:rsidR="006F5A81" w:rsidRDefault="006F5A81">
      <w:pPr>
        <w:ind w:left="720"/>
        <w:rPr>
          <w:lang w:val="it-IT"/>
        </w:rPr>
      </w:pPr>
    </w:p>
    <w:p w14:paraId="14633591" w14:textId="77777777" w:rsidR="006F5A81" w:rsidRDefault="006F5A81">
      <w:pPr>
        <w:contextualSpacing/>
        <w:rPr>
          <w:lang w:val="it-IT"/>
        </w:rPr>
      </w:pPr>
    </w:p>
    <w:p w14:paraId="3D0AC9C1" w14:textId="77777777" w:rsidR="006F5A81" w:rsidRDefault="006F5A81">
      <w:pPr>
        <w:contextualSpacing/>
        <w:rPr>
          <w:lang w:val="it-IT"/>
        </w:rPr>
      </w:pPr>
    </w:p>
    <w:p w14:paraId="61EABA6E" w14:textId="77777777" w:rsidR="006F5A81" w:rsidRDefault="006F5A81">
      <w:pPr>
        <w:contextualSpacing/>
        <w:rPr>
          <w:lang w:val="it-IT"/>
        </w:rPr>
      </w:pPr>
    </w:p>
    <w:sectPr w:rsidR="006F5A8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5637" w14:textId="77777777" w:rsidR="004970A5" w:rsidRDefault="004970A5">
      <w:pPr>
        <w:spacing w:after="0" w:line="240" w:lineRule="auto"/>
      </w:pPr>
      <w:r>
        <w:separator/>
      </w:r>
    </w:p>
  </w:endnote>
  <w:endnote w:type="continuationSeparator" w:id="0">
    <w:p w14:paraId="429225CA" w14:textId="77777777" w:rsidR="004970A5" w:rsidRDefault="00497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2972" w14:textId="77777777" w:rsidR="004970A5" w:rsidRDefault="004970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B71F2F" w14:textId="77777777" w:rsidR="004970A5" w:rsidRDefault="00497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0338"/>
    <w:multiLevelType w:val="multilevel"/>
    <w:tmpl w:val="71F8C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3489"/>
    <w:multiLevelType w:val="multilevel"/>
    <w:tmpl w:val="6D527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17EEE"/>
    <w:multiLevelType w:val="multilevel"/>
    <w:tmpl w:val="AE6E615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C0EDA"/>
    <w:multiLevelType w:val="multilevel"/>
    <w:tmpl w:val="0720D6F6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4" w15:restartNumberingAfterBreak="0">
    <w:nsid w:val="7A8D3B87"/>
    <w:multiLevelType w:val="multilevel"/>
    <w:tmpl w:val="D49E2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34A24"/>
    <w:multiLevelType w:val="multilevel"/>
    <w:tmpl w:val="3A2029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F5A81"/>
    <w:rsid w:val="004970A5"/>
    <w:rsid w:val="006F5A81"/>
    <w:rsid w:val="00CD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56FE"/>
  <w15:docId w15:val="{9AF260EB-3B1A-416B-8551-464C281F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Carpredefinitopara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Carpredefinitoparagrafo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Carpredefinitoparagrafo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Carpredefinitoparagrafo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customStyle="1" w:styleId="Titolo4Carattere">
    <w:name w:val="Titolo 4 Carattere"/>
    <w:basedOn w:val="Carpredefinitoparagrafo"/>
    <w:rPr>
      <w:rFonts w:ascii="Calibri Light" w:eastAsia="Times New Roman" w:hAnsi="Calibri Light" w:cs="Times New Roman"/>
      <w:i/>
      <w:iCs/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2530</Words>
  <Characters>14422</Characters>
  <Application>Microsoft Office Word</Application>
  <DocSecurity>0</DocSecurity>
  <Lines>120</Lines>
  <Paragraphs>33</Paragraphs>
  <ScaleCrop>false</ScaleCrop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sdg-0038</dc:creator>
  <dc:description/>
  <cp:lastModifiedBy>sdg-0038</cp:lastModifiedBy>
  <cp:revision>2</cp:revision>
  <dcterms:created xsi:type="dcterms:W3CDTF">2022-01-18T10:24:00Z</dcterms:created>
  <dcterms:modified xsi:type="dcterms:W3CDTF">2022-01-18T10:24:00Z</dcterms:modified>
</cp:coreProperties>
</file>